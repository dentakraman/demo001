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EC8FC" w14:textId="16825F31" w:rsidR="00676418" w:rsidRPr="003B18BB" w:rsidRDefault="00000000" w:rsidP="00FD0116">
      <w:pPr>
        <w:pStyle w:val="Heading2"/>
        <w:jc w:val="left"/>
        <w:rPr>
          <w:rFonts w:cs="Arial"/>
          <w:sz w:val="22"/>
        </w:rPr>
      </w:pPr>
      <w:r>
        <w:rPr>
          <w:rFonts w:ascii="Times New Roman" w:hAnsi="Times New Roman"/>
          <w:noProof/>
          <w:sz w:val="20"/>
        </w:rPr>
        <w:pict w14:anchorId="60DBBF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3" type="#_x0000_t75" alt="" style="position:absolute;margin-left:431pt;margin-top:-17.5pt;width:1in;height:1in;z-index:-1;mso-position-horizontal-relative:text;mso-position-vertical-relative:text;mso-width-relative:page;mso-height-relative:page" wrapcoords="8836 393 7462 589 3142 2945 2356 4713 1178 6676 -196 11978 -196 14924 196 16102 4713 19440 8051 21011 8640 21011 12764 21011 13353 21011 16691 19440 21207 16102 21600 14924 21600 11978 21011 9229 20225 6676 19244 4909 18458 2945 14138 589 12567 393 8836 393">
            <v:imagedata r:id="rId8" o:title="pm_badge"/>
            <w10:wrap type="square"/>
          </v:shape>
        </w:pict>
      </w:r>
      <w:r w:rsidR="00676418" w:rsidRPr="003B18BB">
        <w:rPr>
          <w:rFonts w:cs="Arial"/>
          <w:sz w:val="40"/>
          <w:szCs w:val="38"/>
        </w:rPr>
        <w:t>Dentak Raman Patkar</w:t>
      </w:r>
    </w:p>
    <w:p w14:paraId="5421385D" w14:textId="087D21CE" w:rsidR="000B061B" w:rsidRPr="00346125" w:rsidRDefault="000B061B" w:rsidP="00FD0116">
      <w:pPr>
        <w:rPr>
          <w:rStyle w:val="Hyperlink"/>
          <w:rFonts w:ascii="Arial" w:hAnsi="Arial" w:cs="Arial"/>
          <w:sz w:val="18"/>
          <w:szCs w:val="18"/>
        </w:rPr>
      </w:pPr>
      <w:r w:rsidRPr="00346125">
        <w:rPr>
          <w:rFonts w:ascii="Arial" w:hAnsi="Arial" w:cs="Arial"/>
          <w:b/>
          <w:sz w:val="18"/>
          <w:szCs w:val="18"/>
        </w:rPr>
        <w:t>Contact</w:t>
      </w:r>
      <w:r w:rsidR="00046635" w:rsidRPr="00346125">
        <w:rPr>
          <w:rFonts w:ascii="Arial" w:hAnsi="Arial" w:cs="Arial"/>
          <w:b/>
          <w:sz w:val="18"/>
          <w:szCs w:val="18"/>
        </w:rPr>
        <w:t>:</w:t>
      </w:r>
      <w:r w:rsidR="00046635" w:rsidRPr="00346125">
        <w:rPr>
          <w:rFonts w:ascii="Arial" w:hAnsi="Arial" w:cs="Arial"/>
          <w:sz w:val="18"/>
          <w:szCs w:val="18"/>
        </w:rPr>
        <w:t xml:space="preserve"> </w:t>
      </w:r>
      <w:r w:rsidR="00E450F4">
        <w:rPr>
          <w:rFonts w:ascii="Arial" w:hAnsi="Arial" w:cs="Arial"/>
          <w:sz w:val="18"/>
          <w:szCs w:val="18"/>
        </w:rPr>
        <w:t>(</w:t>
      </w:r>
      <w:r w:rsidR="00AE1FF3" w:rsidRPr="00346125">
        <w:rPr>
          <w:rFonts w:ascii="Arial" w:hAnsi="Arial" w:cs="Arial"/>
          <w:sz w:val="18"/>
          <w:szCs w:val="18"/>
        </w:rPr>
        <w:t>972</w:t>
      </w:r>
      <w:r w:rsidR="00E450F4">
        <w:rPr>
          <w:rFonts w:ascii="Arial" w:hAnsi="Arial" w:cs="Arial"/>
          <w:sz w:val="18"/>
          <w:szCs w:val="18"/>
        </w:rPr>
        <w:t>)</w:t>
      </w:r>
      <w:r w:rsidR="00AE1FF3" w:rsidRPr="00346125">
        <w:rPr>
          <w:rFonts w:ascii="Arial" w:hAnsi="Arial" w:cs="Arial"/>
          <w:sz w:val="18"/>
          <w:szCs w:val="18"/>
        </w:rPr>
        <w:t>.</w:t>
      </w:r>
      <w:r w:rsidR="00A8381B" w:rsidRPr="00346125">
        <w:rPr>
          <w:rFonts w:ascii="Arial" w:hAnsi="Arial" w:cs="Arial"/>
          <w:sz w:val="18"/>
          <w:szCs w:val="18"/>
        </w:rPr>
        <w:t>8</w:t>
      </w:r>
      <w:r w:rsidR="00AE1FF3" w:rsidRPr="00346125">
        <w:rPr>
          <w:rFonts w:ascii="Arial" w:hAnsi="Arial" w:cs="Arial"/>
          <w:sz w:val="18"/>
          <w:szCs w:val="18"/>
        </w:rPr>
        <w:t>09.7351</w:t>
      </w:r>
      <w:r w:rsidRPr="00346125">
        <w:rPr>
          <w:rFonts w:ascii="Arial" w:hAnsi="Arial" w:cs="Arial"/>
          <w:sz w:val="18"/>
          <w:szCs w:val="18"/>
        </w:rPr>
        <w:t xml:space="preserve">; </w:t>
      </w:r>
      <w:r w:rsidRPr="00346125">
        <w:rPr>
          <w:rFonts w:ascii="Arial" w:hAnsi="Arial" w:cs="Arial"/>
          <w:b/>
          <w:bCs/>
          <w:sz w:val="18"/>
          <w:szCs w:val="18"/>
        </w:rPr>
        <w:t>Email:</w:t>
      </w:r>
      <w:r w:rsidRPr="00346125">
        <w:rPr>
          <w:rFonts w:ascii="Arial" w:hAnsi="Arial" w:cs="Arial"/>
          <w:sz w:val="18"/>
          <w:szCs w:val="18"/>
        </w:rPr>
        <w:t xml:space="preserve"> </w:t>
      </w:r>
      <w:hyperlink r:id="rId9" w:history="1">
        <w:r w:rsidR="00F07BEC" w:rsidRPr="00246E2F">
          <w:rPr>
            <w:rStyle w:val="Hyperlink"/>
            <w:rFonts w:ascii="Arial" w:hAnsi="Arial" w:cs="Arial"/>
            <w:sz w:val="18"/>
            <w:szCs w:val="18"/>
          </w:rPr>
          <w:t>dentak.patkar@gmail.com</w:t>
        </w:r>
      </w:hyperlink>
      <w:r w:rsidR="00F07BEC">
        <w:rPr>
          <w:rFonts w:ascii="Arial" w:hAnsi="Arial" w:cs="Arial"/>
          <w:sz w:val="18"/>
          <w:szCs w:val="18"/>
        </w:rPr>
        <w:t xml:space="preserve"> </w:t>
      </w:r>
    </w:p>
    <w:p w14:paraId="0222AA85" w14:textId="6D9A54D5" w:rsidR="00403FEA" w:rsidRPr="00346125" w:rsidRDefault="00403FEA" w:rsidP="00FD0116">
      <w:pPr>
        <w:rPr>
          <w:rFonts w:ascii="Arial" w:hAnsi="Arial" w:cs="Arial"/>
          <w:sz w:val="18"/>
          <w:szCs w:val="18"/>
        </w:rPr>
      </w:pPr>
      <w:r w:rsidRPr="00346125">
        <w:rPr>
          <w:rFonts w:ascii="Arial" w:hAnsi="Arial" w:cs="Arial"/>
          <w:b/>
          <w:sz w:val="18"/>
          <w:szCs w:val="18"/>
        </w:rPr>
        <w:t>Profile:</w:t>
      </w:r>
      <w:r w:rsidRPr="00346125">
        <w:rPr>
          <w:rStyle w:val="Hyperlink"/>
          <w:rFonts w:ascii="Arial" w:hAnsi="Arial" w:cs="Arial"/>
          <w:sz w:val="18"/>
          <w:szCs w:val="18"/>
          <w:u w:val="none"/>
        </w:rPr>
        <w:t xml:space="preserve"> </w:t>
      </w:r>
      <w:hyperlink r:id="rId10" w:history="1">
        <w:r w:rsidR="00F1539D" w:rsidRPr="00346125">
          <w:rPr>
            <w:rStyle w:val="Hyperlink"/>
            <w:rFonts w:ascii="Arial" w:hAnsi="Arial" w:cs="Arial"/>
            <w:sz w:val="18"/>
            <w:szCs w:val="18"/>
          </w:rPr>
          <w:t>https://www.linkedin.com/in/dentakpatkar/</w:t>
        </w:r>
      </w:hyperlink>
      <w:r w:rsidR="00F1539D" w:rsidRPr="00346125">
        <w:rPr>
          <w:rFonts w:ascii="Arial" w:hAnsi="Arial" w:cs="Arial"/>
          <w:sz w:val="18"/>
          <w:szCs w:val="18"/>
        </w:rPr>
        <w:t xml:space="preserve"> </w:t>
      </w:r>
    </w:p>
    <w:p w14:paraId="197C3901" w14:textId="66830B88" w:rsidR="00B20DE9" w:rsidRPr="00F07BEC" w:rsidRDefault="00F07BEC" w:rsidP="00F07BEC">
      <w:pPr>
        <w:spacing w:line="264" w:lineRule="auto"/>
        <w:rPr>
          <w:rFonts w:ascii="Arial" w:hAnsi="Arial" w:cs="Arial"/>
          <w:color w:val="0000FF"/>
          <w:sz w:val="18"/>
          <w:u w:val="single"/>
        </w:rPr>
      </w:pPr>
      <w:r>
        <w:rPr>
          <w:rFonts w:ascii="Arial" w:hAnsi="Arial" w:cs="Arial"/>
          <w:b/>
          <w:sz w:val="18"/>
        </w:rPr>
        <w:t>Visa Status</w:t>
      </w:r>
      <w:r w:rsidRPr="00676418">
        <w:rPr>
          <w:rFonts w:ascii="Arial" w:hAnsi="Arial" w:cs="Arial"/>
          <w:b/>
          <w:sz w:val="18"/>
        </w:rPr>
        <w:t>:</w:t>
      </w:r>
      <w:r w:rsidRPr="00676418">
        <w:rPr>
          <w:rFonts w:ascii="Arial" w:hAnsi="Arial" w:cs="Arial"/>
          <w:sz w:val="18"/>
        </w:rPr>
        <w:t xml:space="preserve"> </w:t>
      </w:r>
      <w:r>
        <w:rPr>
          <w:rFonts w:ascii="Arial" w:hAnsi="Arial" w:cs="Arial"/>
          <w:sz w:val="18"/>
        </w:rPr>
        <w:t xml:space="preserve">Green Card; Authorized to work for any employer in USA </w:t>
      </w:r>
      <w:r w:rsidR="00D32FD5">
        <w:rPr>
          <w:rFonts w:ascii="Arial" w:hAnsi="Arial" w:cs="Arial"/>
          <w:sz w:val="18"/>
        </w:rPr>
        <w:pict w14:anchorId="3D9C4A63">
          <v:shape id="_x0000_i1025" type="#_x0000_t75" style="width:540.75pt;height:6.75pt" filled="t">
            <v:fill color2="black"/>
            <v:imagedata r:id="rId11" o:title=""/>
          </v:shape>
        </w:pict>
      </w:r>
    </w:p>
    <w:p w14:paraId="4DA3A072" w14:textId="27568BA5" w:rsidR="00B20DE9" w:rsidRPr="003B18BB" w:rsidRDefault="00B20DE9" w:rsidP="00B20DE9">
      <w:pPr>
        <w:jc w:val="both"/>
        <w:rPr>
          <w:rFonts w:ascii="Arial" w:hAnsi="Arial" w:cs="Arial"/>
          <w:b/>
          <w:sz w:val="24"/>
          <w:szCs w:val="24"/>
        </w:rPr>
      </w:pPr>
      <w:r w:rsidRPr="003B18BB">
        <w:rPr>
          <w:rFonts w:ascii="Arial" w:hAnsi="Arial" w:cs="Arial"/>
          <w:b/>
          <w:sz w:val="24"/>
          <w:szCs w:val="24"/>
        </w:rPr>
        <w:t>SUMMARY</w:t>
      </w:r>
    </w:p>
    <w:p w14:paraId="3EE2490D" w14:textId="280C5C19" w:rsidR="00E7142D" w:rsidRDefault="00F07BEC" w:rsidP="00E7142D">
      <w:pPr>
        <w:numPr>
          <w:ilvl w:val="0"/>
          <w:numId w:val="13"/>
        </w:numPr>
        <w:spacing w:line="264" w:lineRule="auto"/>
        <w:rPr>
          <w:rFonts w:ascii="Arial" w:hAnsi="Arial" w:cs="Arial"/>
          <w:sz w:val="22"/>
          <w:szCs w:val="22"/>
        </w:rPr>
      </w:pPr>
      <w:r w:rsidRPr="004B2C31">
        <w:rPr>
          <w:rFonts w:ascii="Arial" w:hAnsi="Arial" w:cs="Arial"/>
          <w:sz w:val="22"/>
          <w:szCs w:val="22"/>
        </w:rPr>
        <w:t xml:space="preserve">Software professional with </w:t>
      </w:r>
      <w:r w:rsidR="00297879">
        <w:rPr>
          <w:rFonts w:ascii="Arial" w:hAnsi="Arial" w:cs="Arial"/>
          <w:sz w:val="22"/>
          <w:szCs w:val="22"/>
        </w:rPr>
        <w:t xml:space="preserve">vast </w:t>
      </w:r>
      <w:r w:rsidRPr="004B2C31">
        <w:rPr>
          <w:rFonts w:ascii="Arial" w:hAnsi="Arial" w:cs="Arial"/>
          <w:sz w:val="22"/>
          <w:szCs w:val="22"/>
        </w:rPr>
        <w:t>experience in leading, architecting, designing, and developing</w:t>
      </w:r>
      <w:r>
        <w:rPr>
          <w:rFonts w:ascii="Arial" w:hAnsi="Arial" w:cs="Arial"/>
          <w:sz w:val="22"/>
          <w:szCs w:val="22"/>
        </w:rPr>
        <w:t xml:space="preserve"> </w:t>
      </w:r>
      <w:r w:rsidRPr="004B2C31">
        <w:rPr>
          <w:rFonts w:ascii="Arial" w:hAnsi="Arial" w:cs="Arial"/>
          <w:sz w:val="22"/>
          <w:szCs w:val="22"/>
        </w:rPr>
        <w:t xml:space="preserve">products, solutions, and deployments </w:t>
      </w:r>
      <w:r w:rsidR="00F95B89">
        <w:rPr>
          <w:rFonts w:ascii="Arial" w:hAnsi="Arial" w:cs="Arial"/>
          <w:sz w:val="22"/>
          <w:szCs w:val="22"/>
        </w:rPr>
        <w:t>of</w:t>
      </w:r>
      <w:r w:rsidRPr="004B2C31">
        <w:rPr>
          <w:rFonts w:ascii="Arial" w:hAnsi="Arial" w:cs="Arial"/>
          <w:sz w:val="22"/>
          <w:szCs w:val="22"/>
        </w:rPr>
        <w:t xml:space="preserve"> </w:t>
      </w:r>
      <w:r w:rsidR="00F95B89">
        <w:rPr>
          <w:rFonts w:ascii="Arial" w:hAnsi="Arial" w:cs="Arial"/>
          <w:sz w:val="22"/>
          <w:szCs w:val="22"/>
        </w:rPr>
        <w:t xml:space="preserve">Customer Experience </w:t>
      </w:r>
      <w:r w:rsidR="004774BD">
        <w:rPr>
          <w:rFonts w:ascii="Arial" w:hAnsi="Arial" w:cs="Arial"/>
          <w:sz w:val="22"/>
          <w:szCs w:val="22"/>
        </w:rPr>
        <w:t>Platforms</w:t>
      </w:r>
      <w:r w:rsidRPr="004B2C31">
        <w:rPr>
          <w:rFonts w:ascii="Arial" w:hAnsi="Arial" w:cs="Arial"/>
          <w:sz w:val="22"/>
          <w:szCs w:val="22"/>
        </w:rPr>
        <w:t xml:space="preserve">, Analytics Platforms, </w:t>
      </w:r>
      <w:r w:rsidR="004774BD">
        <w:rPr>
          <w:rFonts w:ascii="Arial" w:hAnsi="Arial" w:cs="Arial"/>
          <w:sz w:val="22"/>
          <w:szCs w:val="22"/>
        </w:rPr>
        <w:t xml:space="preserve">and </w:t>
      </w:r>
      <w:r w:rsidRPr="004B2C31">
        <w:rPr>
          <w:rFonts w:ascii="Arial" w:hAnsi="Arial" w:cs="Arial"/>
          <w:sz w:val="22"/>
          <w:szCs w:val="22"/>
        </w:rPr>
        <w:t>Packaged Conversational AI solutions</w:t>
      </w:r>
      <w:r w:rsidR="00D324A5">
        <w:rPr>
          <w:rFonts w:ascii="Arial" w:hAnsi="Arial" w:cs="Arial"/>
          <w:sz w:val="22"/>
          <w:szCs w:val="22"/>
        </w:rPr>
        <w:t xml:space="preserve"> across both small and large organizations</w:t>
      </w:r>
      <w:r w:rsidR="00ED7978">
        <w:rPr>
          <w:rFonts w:ascii="Arial" w:hAnsi="Arial" w:cs="Arial"/>
          <w:sz w:val="22"/>
          <w:szCs w:val="22"/>
        </w:rPr>
        <w:t>.</w:t>
      </w:r>
    </w:p>
    <w:p w14:paraId="52C1E24E" w14:textId="43C31423" w:rsidR="00E7142D" w:rsidRDefault="00226D5B" w:rsidP="00E7142D">
      <w:pPr>
        <w:numPr>
          <w:ilvl w:val="0"/>
          <w:numId w:val="13"/>
        </w:numPr>
        <w:spacing w:line="264" w:lineRule="auto"/>
        <w:rPr>
          <w:rFonts w:ascii="Arial" w:hAnsi="Arial" w:cs="Arial"/>
          <w:sz w:val="22"/>
          <w:szCs w:val="22"/>
        </w:rPr>
      </w:pPr>
      <w:r w:rsidRPr="003B18BB">
        <w:rPr>
          <w:rFonts w:ascii="Arial" w:hAnsi="Arial" w:cs="Arial"/>
          <w:bCs/>
          <w:sz w:val="22"/>
          <w:szCs w:val="22"/>
        </w:rPr>
        <w:t>Pragmatic Certified</w:t>
      </w:r>
      <w:r w:rsidR="00D16804">
        <w:rPr>
          <w:rFonts w:ascii="Arial" w:hAnsi="Arial" w:cs="Arial"/>
          <w:bCs/>
          <w:sz w:val="22"/>
          <w:szCs w:val="22"/>
        </w:rPr>
        <w:t xml:space="preserve"> </w:t>
      </w:r>
      <w:r w:rsidR="0003594B">
        <w:rPr>
          <w:rFonts w:ascii="Arial" w:hAnsi="Arial" w:cs="Arial"/>
          <w:bCs/>
          <w:sz w:val="22"/>
          <w:szCs w:val="22"/>
        </w:rPr>
        <w:t>with</w:t>
      </w:r>
      <w:r>
        <w:rPr>
          <w:rFonts w:ascii="Arial" w:hAnsi="Arial" w:cs="Arial"/>
          <w:bCs/>
          <w:sz w:val="22"/>
          <w:szCs w:val="22"/>
        </w:rPr>
        <w:t xml:space="preserve"> </w:t>
      </w:r>
      <w:r w:rsidR="00276007" w:rsidRPr="005852B5">
        <w:rPr>
          <w:rFonts w:ascii="Arial" w:hAnsi="Arial" w:cs="Arial"/>
          <w:bCs/>
          <w:sz w:val="22"/>
          <w:szCs w:val="22"/>
        </w:rPr>
        <w:t>10</w:t>
      </w:r>
      <w:r w:rsidRPr="005852B5">
        <w:rPr>
          <w:rFonts w:ascii="Arial" w:hAnsi="Arial" w:cs="Arial"/>
          <w:bCs/>
          <w:sz w:val="22"/>
          <w:szCs w:val="22"/>
        </w:rPr>
        <w:t>+ years</w:t>
      </w:r>
      <w:r w:rsidR="0003594B">
        <w:rPr>
          <w:rFonts w:ascii="Arial" w:hAnsi="Arial" w:cs="Arial"/>
          <w:bCs/>
          <w:sz w:val="22"/>
          <w:szCs w:val="22"/>
        </w:rPr>
        <w:t xml:space="preserve"> of experience</w:t>
      </w:r>
      <w:r w:rsidR="00D16804">
        <w:rPr>
          <w:rFonts w:ascii="Arial" w:hAnsi="Arial" w:cs="Arial"/>
          <w:bCs/>
          <w:sz w:val="22"/>
          <w:szCs w:val="22"/>
        </w:rPr>
        <w:t xml:space="preserve"> in product management;</w:t>
      </w:r>
      <w:r w:rsidRPr="003B18BB">
        <w:rPr>
          <w:rFonts w:ascii="Arial" w:hAnsi="Arial" w:cs="Arial"/>
          <w:sz w:val="22"/>
          <w:szCs w:val="22"/>
        </w:rPr>
        <w:t xml:space="preserve"> </w:t>
      </w:r>
      <w:r>
        <w:rPr>
          <w:rFonts w:ascii="Arial" w:hAnsi="Arial" w:cs="Arial"/>
          <w:sz w:val="22"/>
          <w:szCs w:val="22"/>
        </w:rPr>
        <w:t>h</w:t>
      </w:r>
      <w:r w:rsidRPr="003B18BB">
        <w:rPr>
          <w:rFonts w:ascii="Arial" w:hAnsi="Arial" w:cs="Arial"/>
          <w:sz w:val="22"/>
          <w:szCs w:val="22"/>
        </w:rPr>
        <w:t>elp</w:t>
      </w:r>
      <w:r w:rsidR="000A4619">
        <w:rPr>
          <w:rFonts w:ascii="Arial" w:hAnsi="Arial" w:cs="Arial"/>
          <w:sz w:val="22"/>
          <w:szCs w:val="22"/>
        </w:rPr>
        <w:t>ed</w:t>
      </w:r>
      <w:r w:rsidRPr="003B18BB">
        <w:rPr>
          <w:rFonts w:ascii="Arial" w:hAnsi="Arial" w:cs="Arial"/>
          <w:sz w:val="22"/>
          <w:szCs w:val="22"/>
        </w:rPr>
        <w:t xml:space="preserve"> teams and organization meet </w:t>
      </w:r>
      <w:r>
        <w:rPr>
          <w:rFonts w:ascii="Arial" w:hAnsi="Arial" w:cs="Arial"/>
          <w:sz w:val="22"/>
          <w:szCs w:val="22"/>
        </w:rPr>
        <w:t>its</w:t>
      </w:r>
      <w:r w:rsidRPr="003B18BB">
        <w:rPr>
          <w:rFonts w:ascii="Arial" w:hAnsi="Arial" w:cs="Arial"/>
          <w:sz w:val="22"/>
          <w:szCs w:val="22"/>
        </w:rPr>
        <w:t xml:space="preserve"> strategic goals by </w:t>
      </w:r>
      <w:r w:rsidR="009503C5">
        <w:rPr>
          <w:rFonts w:ascii="Arial" w:hAnsi="Arial" w:cs="Arial"/>
          <w:sz w:val="22"/>
          <w:szCs w:val="22"/>
        </w:rPr>
        <w:t>leading</w:t>
      </w:r>
      <w:r w:rsidRPr="003B18BB">
        <w:rPr>
          <w:rFonts w:ascii="Arial" w:hAnsi="Arial" w:cs="Arial"/>
          <w:sz w:val="22"/>
          <w:szCs w:val="22"/>
        </w:rPr>
        <w:t xml:space="preserve"> multiple products </w:t>
      </w:r>
      <w:r w:rsidR="00E7142D">
        <w:rPr>
          <w:rFonts w:ascii="Arial" w:hAnsi="Arial" w:cs="Arial"/>
          <w:sz w:val="22"/>
          <w:szCs w:val="22"/>
        </w:rPr>
        <w:t>across</w:t>
      </w:r>
      <w:r w:rsidRPr="003B18BB">
        <w:rPr>
          <w:rFonts w:ascii="Arial" w:hAnsi="Arial" w:cs="Arial"/>
          <w:sz w:val="22"/>
          <w:szCs w:val="22"/>
        </w:rPr>
        <w:t xml:space="preserve"> </w:t>
      </w:r>
      <w:r w:rsidR="00E7142D">
        <w:rPr>
          <w:rFonts w:ascii="Arial" w:hAnsi="Arial" w:cs="Arial"/>
          <w:sz w:val="22"/>
          <w:szCs w:val="22"/>
        </w:rPr>
        <w:t xml:space="preserve">entire </w:t>
      </w:r>
      <w:r w:rsidRPr="003B18BB">
        <w:rPr>
          <w:rFonts w:ascii="Arial" w:hAnsi="Arial" w:cs="Arial"/>
          <w:sz w:val="22"/>
          <w:szCs w:val="22"/>
        </w:rPr>
        <w:t>product life cycle.</w:t>
      </w:r>
    </w:p>
    <w:p w14:paraId="6507091F" w14:textId="4306B924" w:rsidR="00E7142D" w:rsidRDefault="004055CA" w:rsidP="00E7142D">
      <w:pPr>
        <w:numPr>
          <w:ilvl w:val="0"/>
          <w:numId w:val="13"/>
        </w:numPr>
        <w:spacing w:line="264" w:lineRule="auto"/>
        <w:rPr>
          <w:rFonts w:ascii="Arial" w:hAnsi="Arial" w:cs="Arial"/>
          <w:bCs/>
          <w:sz w:val="22"/>
          <w:szCs w:val="22"/>
        </w:rPr>
      </w:pPr>
      <w:r>
        <w:rPr>
          <w:rFonts w:ascii="Arial" w:hAnsi="Arial" w:cs="Arial"/>
          <w:bCs/>
          <w:sz w:val="22"/>
          <w:szCs w:val="22"/>
        </w:rPr>
        <w:t>Previously</w:t>
      </w:r>
      <w:r w:rsidR="00226D5B">
        <w:rPr>
          <w:rFonts w:ascii="Arial" w:hAnsi="Arial" w:cs="Arial"/>
          <w:bCs/>
          <w:sz w:val="22"/>
          <w:szCs w:val="22"/>
        </w:rPr>
        <w:t xml:space="preserve"> worked as </w:t>
      </w:r>
      <w:r>
        <w:rPr>
          <w:rFonts w:ascii="Arial" w:hAnsi="Arial" w:cs="Arial"/>
          <w:bCs/>
          <w:sz w:val="22"/>
          <w:szCs w:val="22"/>
        </w:rPr>
        <w:t>e</w:t>
      </w:r>
      <w:r w:rsidR="00226D5B">
        <w:rPr>
          <w:rFonts w:ascii="Arial" w:hAnsi="Arial" w:cs="Arial"/>
          <w:bCs/>
          <w:sz w:val="22"/>
          <w:szCs w:val="22"/>
        </w:rPr>
        <w:t xml:space="preserve">ngineering </w:t>
      </w:r>
      <w:r>
        <w:rPr>
          <w:rFonts w:ascii="Arial" w:hAnsi="Arial" w:cs="Arial"/>
          <w:bCs/>
          <w:sz w:val="22"/>
          <w:szCs w:val="22"/>
        </w:rPr>
        <w:t>m</w:t>
      </w:r>
      <w:r w:rsidR="00226D5B">
        <w:rPr>
          <w:rFonts w:ascii="Arial" w:hAnsi="Arial" w:cs="Arial"/>
          <w:bCs/>
          <w:sz w:val="22"/>
          <w:szCs w:val="22"/>
        </w:rPr>
        <w:t>anager</w:t>
      </w:r>
      <w:r w:rsidR="009E0289">
        <w:rPr>
          <w:rFonts w:ascii="Arial" w:hAnsi="Arial" w:cs="Arial"/>
          <w:bCs/>
          <w:sz w:val="22"/>
          <w:szCs w:val="22"/>
        </w:rPr>
        <w:t>;</w:t>
      </w:r>
      <w:r w:rsidR="00226D5B">
        <w:rPr>
          <w:rFonts w:ascii="Arial" w:hAnsi="Arial" w:cs="Arial"/>
          <w:bCs/>
          <w:sz w:val="22"/>
          <w:szCs w:val="22"/>
        </w:rPr>
        <w:t xml:space="preserve"> </w:t>
      </w:r>
      <w:r w:rsidR="00910258">
        <w:rPr>
          <w:rFonts w:ascii="Arial" w:hAnsi="Arial" w:cs="Arial"/>
          <w:bCs/>
          <w:sz w:val="22"/>
          <w:szCs w:val="22"/>
        </w:rPr>
        <w:t>have</w:t>
      </w:r>
      <w:r w:rsidR="00226D5B">
        <w:rPr>
          <w:rFonts w:ascii="Arial" w:hAnsi="Arial" w:cs="Arial"/>
          <w:bCs/>
          <w:sz w:val="22"/>
          <w:szCs w:val="22"/>
        </w:rPr>
        <w:t xml:space="preserve"> deep </w:t>
      </w:r>
      <w:r w:rsidR="00C63FFD">
        <w:rPr>
          <w:rFonts w:ascii="Arial" w:hAnsi="Arial" w:cs="Arial"/>
          <w:bCs/>
          <w:sz w:val="22"/>
          <w:szCs w:val="22"/>
        </w:rPr>
        <w:t>understanding</w:t>
      </w:r>
      <w:r w:rsidR="00226D5B">
        <w:rPr>
          <w:rFonts w:ascii="Arial" w:hAnsi="Arial" w:cs="Arial"/>
          <w:bCs/>
          <w:sz w:val="22"/>
          <w:szCs w:val="22"/>
        </w:rPr>
        <w:t xml:space="preserve"> about engineering practices.</w:t>
      </w:r>
    </w:p>
    <w:p w14:paraId="30BB11C7" w14:textId="7A6DE171" w:rsidR="00F07BEC" w:rsidRPr="004B2C31" w:rsidRDefault="00BD0952" w:rsidP="00E7142D">
      <w:pPr>
        <w:numPr>
          <w:ilvl w:val="0"/>
          <w:numId w:val="13"/>
        </w:numPr>
        <w:spacing w:line="264" w:lineRule="auto"/>
        <w:rPr>
          <w:rFonts w:ascii="Arial" w:hAnsi="Arial" w:cs="Arial"/>
          <w:sz w:val="22"/>
          <w:szCs w:val="22"/>
        </w:rPr>
      </w:pPr>
      <w:r>
        <w:rPr>
          <w:rFonts w:ascii="Arial" w:hAnsi="Arial" w:cs="Arial"/>
          <w:sz w:val="22"/>
          <w:szCs w:val="22"/>
        </w:rPr>
        <w:t>Seeking</w:t>
      </w:r>
      <w:r w:rsidR="00F07BEC" w:rsidRPr="004B2C31">
        <w:rPr>
          <w:rFonts w:ascii="Arial" w:hAnsi="Arial" w:cs="Arial"/>
          <w:sz w:val="22"/>
          <w:szCs w:val="22"/>
        </w:rPr>
        <w:t xml:space="preserve"> </w:t>
      </w:r>
      <w:r>
        <w:rPr>
          <w:rFonts w:ascii="Arial" w:hAnsi="Arial" w:cs="Arial"/>
          <w:sz w:val="22"/>
          <w:szCs w:val="22"/>
        </w:rPr>
        <w:t xml:space="preserve">a </w:t>
      </w:r>
      <w:r w:rsidR="00C74B4E" w:rsidRPr="005852B5">
        <w:rPr>
          <w:rFonts w:ascii="Arial" w:hAnsi="Arial" w:cs="Arial"/>
          <w:sz w:val="22"/>
          <w:szCs w:val="22"/>
        </w:rPr>
        <w:t xml:space="preserve">product </w:t>
      </w:r>
      <w:r w:rsidR="005272BC" w:rsidRPr="005852B5">
        <w:rPr>
          <w:rFonts w:ascii="Arial" w:hAnsi="Arial" w:cs="Arial"/>
          <w:sz w:val="22"/>
          <w:szCs w:val="22"/>
        </w:rPr>
        <w:t>leadership</w:t>
      </w:r>
      <w:r w:rsidR="005272BC">
        <w:rPr>
          <w:rFonts w:ascii="Arial" w:hAnsi="Arial" w:cs="Arial"/>
          <w:sz w:val="22"/>
          <w:szCs w:val="22"/>
        </w:rPr>
        <w:t xml:space="preserve"> role</w:t>
      </w:r>
      <w:r>
        <w:rPr>
          <w:rFonts w:ascii="Arial" w:hAnsi="Arial" w:cs="Arial"/>
          <w:sz w:val="22"/>
          <w:szCs w:val="22"/>
        </w:rPr>
        <w:t xml:space="preserve"> in a top tier company where I can apply my proven abilit</w:t>
      </w:r>
      <w:r w:rsidR="00E709A1">
        <w:rPr>
          <w:rFonts w:ascii="Arial" w:hAnsi="Arial" w:cs="Arial"/>
          <w:sz w:val="22"/>
          <w:szCs w:val="22"/>
        </w:rPr>
        <w:t>ies</w:t>
      </w:r>
      <w:r>
        <w:rPr>
          <w:rFonts w:ascii="Arial" w:hAnsi="Arial" w:cs="Arial"/>
          <w:sz w:val="22"/>
          <w:szCs w:val="22"/>
        </w:rPr>
        <w:t xml:space="preserve"> to help deliver value through products and services</w:t>
      </w:r>
      <w:r w:rsidR="0017509A">
        <w:rPr>
          <w:rFonts w:ascii="Arial" w:hAnsi="Arial" w:cs="Arial"/>
          <w:sz w:val="22"/>
          <w:szCs w:val="22"/>
        </w:rPr>
        <w:t>, while further enhancing my learnings.</w:t>
      </w:r>
    </w:p>
    <w:p w14:paraId="4FDFCEE7" w14:textId="77777777" w:rsidR="00B20DE9" w:rsidRPr="003B18BB" w:rsidRDefault="00D32FD5" w:rsidP="00B20DE9">
      <w:pPr>
        <w:pStyle w:val="WW-PlainText"/>
        <w:rPr>
          <w:rFonts w:ascii="Arial" w:hAnsi="Arial" w:cs="Arial"/>
          <w:sz w:val="18"/>
        </w:rPr>
      </w:pPr>
      <w:r>
        <w:rPr>
          <w:rFonts w:ascii="Arial" w:hAnsi="Arial" w:cs="Arial"/>
          <w:sz w:val="18"/>
        </w:rPr>
        <w:pict w14:anchorId="784BA371">
          <v:shape id="_x0000_i1026" type="#_x0000_t75" style="width:540.75pt;height:6.75pt" filled="t">
            <v:fill color2="black"/>
            <v:imagedata r:id="rId11" o:title=""/>
          </v:shape>
        </w:pict>
      </w:r>
    </w:p>
    <w:p w14:paraId="7781CB11" w14:textId="06FEE24D" w:rsidR="00B93194" w:rsidRPr="003B18BB" w:rsidRDefault="00E7194D" w:rsidP="001F063B">
      <w:pPr>
        <w:jc w:val="both"/>
        <w:rPr>
          <w:rFonts w:ascii="Arial" w:hAnsi="Arial" w:cs="Arial"/>
          <w:b/>
          <w:sz w:val="24"/>
          <w:szCs w:val="22"/>
        </w:rPr>
      </w:pPr>
      <w:r w:rsidRPr="003B18BB">
        <w:rPr>
          <w:rFonts w:ascii="Arial" w:hAnsi="Arial" w:cs="Arial"/>
          <w:b/>
          <w:sz w:val="24"/>
          <w:szCs w:val="22"/>
        </w:rPr>
        <w:t>SKILLS</w:t>
      </w:r>
      <w:r w:rsidR="004F7169" w:rsidRPr="003B18BB">
        <w:rPr>
          <w:rFonts w:ascii="Arial" w:hAnsi="Arial" w:cs="Arial"/>
          <w:b/>
          <w:sz w:val="24"/>
          <w:szCs w:val="22"/>
        </w:rPr>
        <w:t>:</w:t>
      </w:r>
    </w:p>
    <w:tbl>
      <w:tblPr>
        <w:tblW w:w="0" w:type="auto"/>
        <w:tblLayout w:type="fixed"/>
        <w:tblCellMar>
          <w:top w:w="14" w:type="dxa"/>
          <w:bottom w:w="14" w:type="dxa"/>
        </w:tblCellMar>
        <w:tblLook w:val="0000" w:firstRow="0" w:lastRow="0" w:firstColumn="0" w:lastColumn="0" w:noHBand="0" w:noVBand="0"/>
      </w:tblPr>
      <w:tblGrid>
        <w:gridCol w:w="1818"/>
        <w:gridCol w:w="8460"/>
      </w:tblGrid>
      <w:tr w:rsidR="00476D08" w14:paraId="125C4BCB" w14:textId="77777777">
        <w:tc>
          <w:tcPr>
            <w:tcW w:w="1818" w:type="dxa"/>
            <w:shd w:val="clear" w:color="auto" w:fill="auto"/>
          </w:tcPr>
          <w:p w14:paraId="5AA549F8" w14:textId="2921AC39" w:rsidR="00CB1559" w:rsidRDefault="00CB1559">
            <w:pPr>
              <w:snapToGrid w:val="0"/>
              <w:rPr>
                <w:rFonts w:ascii="Arial" w:hAnsi="Arial" w:cs="Arial"/>
                <w:b/>
                <w:sz w:val="22"/>
                <w:szCs w:val="22"/>
              </w:rPr>
            </w:pPr>
            <w:r>
              <w:rPr>
                <w:rFonts w:ascii="Arial" w:hAnsi="Arial" w:cs="Arial"/>
                <w:b/>
                <w:sz w:val="22"/>
                <w:szCs w:val="22"/>
              </w:rPr>
              <w:t>Product Management</w:t>
            </w:r>
          </w:p>
        </w:tc>
        <w:tc>
          <w:tcPr>
            <w:tcW w:w="8460" w:type="dxa"/>
            <w:shd w:val="clear" w:color="auto" w:fill="auto"/>
          </w:tcPr>
          <w:p w14:paraId="12138830" w14:textId="442D2E59" w:rsidR="00CB1559" w:rsidRDefault="00CB1559">
            <w:pPr>
              <w:snapToGrid w:val="0"/>
              <w:rPr>
                <w:rFonts w:ascii="Arial" w:hAnsi="Arial" w:cs="Arial"/>
                <w:sz w:val="22"/>
                <w:szCs w:val="22"/>
              </w:rPr>
            </w:pPr>
            <w:r>
              <w:rPr>
                <w:rFonts w:ascii="Arial" w:hAnsi="Arial" w:cs="Arial"/>
                <w:bCs/>
                <w:sz w:val="22"/>
                <w:szCs w:val="22"/>
              </w:rPr>
              <w:t xml:space="preserve">Product Vision, Strategic Direction, Product Roadmap, Business Plan, </w:t>
            </w:r>
            <w:r w:rsidR="001D574A">
              <w:rPr>
                <w:rFonts w:ascii="Arial" w:hAnsi="Arial" w:cs="Arial"/>
                <w:bCs/>
                <w:sz w:val="22"/>
                <w:szCs w:val="22"/>
              </w:rPr>
              <w:t xml:space="preserve">Use Cases, User Stories, Solution Architecture, Product Design, </w:t>
            </w:r>
            <w:r w:rsidR="00E25F65">
              <w:rPr>
                <w:rFonts w:ascii="Arial" w:hAnsi="Arial" w:cs="Arial"/>
                <w:bCs/>
                <w:sz w:val="22"/>
                <w:szCs w:val="22"/>
              </w:rPr>
              <w:t xml:space="preserve">Product Innovation, </w:t>
            </w:r>
            <w:r>
              <w:rPr>
                <w:rFonts w:ascii="Arial" w:hAnsi="Arial" w:cs="Arial"/>
                <w:bCs/>
                <w:sz w:val="22"/>
                <w:szCs w:val="22"/>
              </w:rPr>
              <w:t xml:space="preserve">P&amp;L Management, Pricing Strategies, ROI Analysis, Market Research, Competitor Analysis, Technology Assessment, Requirements Prioritization, </w:t>
            </w:r>
            <w:r w:rsidR="001D574A">
              <w:rPr>
                <w:rFonts w:ascii="Arial" w:hAnsi="Arial" w:cs="Arial"/>
                <w:bCs/>
                <w:sz w:val="22"/>
                <w:szCs w:val="22"/>
              </w:rPr>
              <w:t xml:space="preserve">MVP, </w:t>
            </w:r>
            <w:r>
              <w:rPr>
                <w:rFonts w:ascii="Arial" w:hAnsi="Arial" w:cs="Arial"/>
                <w:bCs/>
                <w:sz w:val="22"/>
                <w:szCs w:val="22"/>
              </w:rPr>
              <w:t>0-to-1 Product Launch, Product Training, Customer Retention Strategies, Vendor Management</w:t>
            </w:r>
          </w:p>
        </w:tc>
      </w:tr>
      <w:tr w:rsidR="00F908F6" w14:paraId="0933834B" w14:textId="77777777">
        <w:tc>
          <w:tcPr>
            <w:tcW w:w="1818" w:type="dxa"/>
            <w:shd w:val="clear" w:color="auto" w:fill="auto"/>
          </w:tcPr>
          <w:p w14:paraId="2CFB0F3C" w14:textId="024F5620" w:rsidR="00F908F6" w:rsidRDefault="00F908F6">
            <w:pPr>
              <w:snapToGrid w:val="0"/>
              <w:rPr>
                <w:rFonts w:ascii="Arial" w:hAnsi="Arial" w:cs="Arial"/>
                <w:b/>
                <w:sz w:val="22"/>
                <w:szCs w:val="22"/>
              </w:rPr>
            </w:pPr>
            <w:r>
              <w:rPr>
                <w:rFonts w:ascii="Arial" w:hAnsi="Arial" w:cs="Arial"/>
                <w:b/>
                <w:sz w:val="22"/>
                <w:szCs w:val="22"/>
              </w:rPr>
              <w:t>Domain</w:t>
            </w:r>
          </w:p>
        </w:tc>
        <w:tc>
          <w:tcPr>
            <w:tcW w:w="8460" w:type="dxa"/>
            <w:shd w:val="clear" w:color="auto" w:fill="auto"/>
          </w:tcPr>
          <w:p w14:paraId="368436B5" w14:textId="2E179077" w:rsidR="00F908F6" w:rsidRDefault="00F908F6">
            <w:pPr>
              <w:snapToGrid w:val="0"/>
              <w:rPr>
                <w:rFonts w:ascii="Arial" w:hAnsi="Arial" w:cs="Arial"/>
                <w:bCs/>
                <w:sz w:val="22"/>
                <w:szCs w:val="22"/>
              </w:rPr>
            </w:pPr>
            <w:r>
              <w:rPr>
                <w:rFonts w:ascii="Arial" w:hAnsi="Arial" w:cs="Arial"/>
                <w:bCs/>
                <w:sz w:val="22"/>
                <w:szCs w:val="22"/>
              </w:rPr>
              <w:t xml:space="preserve">CCaaS, Contact Center, Agent Desktop, IVR, NLU, Conversational AI, </w:t>
            </w:r>
            <w:r w:rsidR="004037B3">
              <w:rPr>
                <w:rFonts w:ascii="Arial" w:hAnsi="Arial" w:cs="Arial"/>
                <w:bCs/>
                <w:sz w:val="22"/>
                <w:szCs w:val="22"/>
              </w:rPr>
              <w:t xml:space="preserve">Telephony, </w:t>
            </w:r>
            <w:r>
              <w:rPr>
                <w:rFonts w:ascii="Arial" w:hAnsi="Arial" w:cs="Arial"/>
                <w:bCs/>
                <w:sz w:val="22"/>
                <w:szCs w:val="22"/>
              </w:rPr>
              <w:t>Historical and Realtime reporting</w:t>
            </w:r>
            <w:r w:rsidR="00840CA9">
              <w:rPr>
                <w:rFonts w:ascii="Arial" w:hAnsi="Arial" w:cs="Arial"/>
                <w:bCs/>
                <w:sz w:val="22"/>
                <w:szCs w:val="22"/>
              </w:rPr>
              <w:t>, Packaged Bots, Managed Services</w:t>
            </w:r>
          </w:p>
        </w:tc>
      </w:tr>
      <w:tr w:rsidR="00CB1559" w14:paraId="348A1B21" w14:textId="77777777">
        <w:tc>
          <w:tcPr>
            <w:tcW w:w="1818" w:type="dxa"/>
            <w:shd w:val="clear" w:color="auto" w:fill="auto"/>
          </w:tcPr>
          <w:p w14:paraId="032AFB12" w14:textId="4B575C4F" w:rsidR="00CB1559" w:rsidRDefault="00FA4F20">
            <w:pPr>
              <w:snapToGrid w:val="0"/>
              <w:rPr>
                <w:rFonts w:ascii="Arial" w:hAnsi="Arial" w:cs="Arial"/>
                <w:b/>
                <w:bCs/>
                <w:sz w:val="22"/>
                <w:szCs w:val="22"/>
              </w:rPr>
            </w:pPr>
            <w:r>
              <w:rPr>
                <w:rFonts w:ascii="Arial" w:hAnsi="Arial" w:cs="Arial"/>
                <w:b/>
                <w:bCs/>
                <w:sz w:val="22"/>
                <w:szCs w:val="22"/>
              </w:rPr>
              <w:t>Solutions</w:t>
            </w:r>
          </w:p>
        </w:tc>
        <w:tc>
          <w:tcPr>
            <w:tcW w:w="8460" w:type="dxa"/>
            <w:shd w:val="clear" w:color="auto" w:fill="auto"/>
          </w:tcPr>
          <w:p w14:paraId="22EE8C53" w14:textId="79468A07" w:rsidR="00CB1559" w:rsidRDefault="00FA4F20">
            <w:pPr>
              <w:snapToGrid w:val="0"/>
              <w:rPr>
                <w:rFonts w:ascii="Arial" w:hAnsi="Arial" w:cs="Arial"/>
                <w:sz w:val="22"/>
                <w:szCs w:val="22"/>
              </w:rPr>
            </w:pPr>
            <w:r>
              <w:rPr>
                <w:rFonts w:ascii="Arial" w:hAnsi="Arial" w:cs="Arial"/>
                <w:bCs/>
                <w:sz w:val="22"/>
                <w:szCs w:val="22"/>
              </w:rPr>
              <w:t>SaaS, PaaS, Cloud Solutions, AWS, Application Platform Solutions, API, Frontend and Backend Applications, Online systems, Batch-processing systems</w:t>
            </w:r>
          </w:p>
        </w:tc>
      </w:tr>
      <w:tr w:rsidR="00476D08" w14:paraId="744987DA" w14:textId="77777777">
        <w:tc>
          <w:tcPr>
            <w:tcW w:w="1818" w:type="dxa"/>
            <w:shd w:val="clear" w:color="auto" w:fill="auto"/>
          </w:tcPr>
          <w:p w14:paraId="0DA826DB" w14:textId="77777777" w:rsidR="00816B0F" w:rsidRDefault="00816B0F">
            <w:pPr>
              <w:snapToGrid w:val="0"/>
              <w:rPr>
                <w:rFonts w:ascii="Arial" w:hAnsi="Arial" w:cs="Arial"/>
                <w:b/>
                <w:sz w:val="22"/>
                <w:szCs w:val="22"/>
              </w:rPr>
            </w:pPr>
            <w:r>
              <w:rPr>
                <w:rFonts w:ascii="Arial" w:hAnsi="Arial" w:cs="Arial"/>
                <w:b/>
                <w:sz w:val="22"/>
                <w:szCs w:val="22"/>
              </w:rPr>
              <w:t>Analytics &amp; AI</w:t>
            </w:r>
          </w:p>
        </w:tc>
        <w:tc>
          <w:tcPr>
            <w:tcW w:w="8460" w:type="dxa"/>
            <w:shd w:val="clear" w:color="auto" w:fill="auto"/>
          </w:tcPr>
          <w:p w14:paraId="06E758E2" w14:textId="0A6A961C" w:rsidR="00816B0F" w:rsidRDefault="00816B0F">
            <w:pPr>
              <w:snapToGrid w:val="0"/>
              <w:rPr>
                <w:rFonts w:ascii="Arial" w:hAnsi="Arial" w:cs="Arial"/>
                <w:sz w:val="22"/>
                <w:szCs w:val="22"/>
              </w:rPr>
            </w:pPr>
            <w:r>
              <w:rPr>
                <w:rFonts w:ascii="Arial" w:hAnsi="Arial" w:cs="Arial"/>
                <w:bCs/>
                <w:sz w:val="22"/>
                <w:szCs w:val="22"/>
              </w:rPr>
              <w:t xml:space="preserve">Data Analytics, Conversational AI, NLU, LLM, Text Analytics, Tableau, </w:t>
            </w:r>
            <w:r w:rsidR="00036A68">
              <w:rPr>
                <w:rFonts w:ascii="Arial" w:hAnsi="Arial" w:cs="Arial"/>
                <w:bCs/>
                <w:sz w:val="22"/>
                <w:szCs w:val="22"/>
              </w:rPr>
              <w:t>Python</w:t>
            </w:r>
          </w:p>
        </w:tc>
      </w:tr>
      <w:tr w:rsidR="00CB1559" w14:paraId="631FF897" w14:textId="77777777">
        <w:tc>
          <w:tcPr>
            <w:tcW w:w="1818" w:type="dxa"/>
            <w:shd w:val="clear" w:color="auto" w:fill="auto"/>
          </w:tcPr>
          <w:p w14:paraId="313F9CB4" w14:textId="433C31C0" w:rsidR="00CB1559" w:rsidRDefault="00FA4F20">
            <w:pPr>
              <w:snapToGrid w:val="0"/>
              <w:rPr>
                <w:rFonts w:ascii="Arial" w:hAnsi="Arial" w:cs="Arial"/>
                <w:b/>
                <w:bCs/>
                <w:sz w:val="22"/>
                <w:szCs w:val="22"/>
              </w:rPr>
            </w:pPr>
            <w:r>
              <w:rPr>
                <w:rFonts w:ascii="Arial" w:hAnsi="Arial" w:cs="Arial"/>
                <w:b/>
                <w:bCs/>
                <w:sz w:val="22"/>
                <w:szCs w:val="22"/>
              </w:rPr>
              <w:t>Security</w:t>
            </w:r>
          </w:p>
        </w:tc>
        <w:tc>
          <w:tcPr>
            <w:tcW w:w="8460" w:type="dxa"/>
            <w:shd w:val="clear" w:color="auto" w:fill="auto"/>
          </w:tcPr>
          <w:p w14:paraId="706B6574" w14:textId="1DA003BE" w:rsidR="00CB1559" w:rsidRDefault="00FA4F20">
            <w:pPr>
              <w:snapToGrid w:val="0"/>
              <w:rPr>
                <w:rFonts w:ascii="Arial" w:hAnsi="Arial" w:cs="Arial"/>
                <w:sz w:val="22"/>
                <w:szCs w:val="22"/>
              </w:rPr>
            </w:pPr>
            <w:r>
              <w:rPr>
                <w:rFonts w:ascii="Arial" w:hAnsi="Arial" w:cs="Arial"/>
                <w:bCs/>
                <w:sz w:val="22"/>
                <w:szCs w:val="22"/>
              </w:rPr>
              <w:t>Data Privacy, Data Security, PCI, HIPAA, TCPA, GDPR, SOC</w:t>
            </w:r>
          </w:p>
        </w:tc>
      </w:tr>
      <w:tr w:rsidR="00476D08" w14:paraId="3AE2FF51" w14:textId="77777777">
        <w:tc>
          <w:tcPr>
            <w:tcW w:w="1818" w:type="dxa"/>
            <w:shd w:val="clear" w:color="auto" w:fill="auto"/>
          </w:tcPr>
          <w:p w14:paraId="7B257E43" w14:textId="77777777" w:rsidR="00816B0F" w:rsidRDefault="00816B0F">
            <w:pPr>
              <w:snapToGrid w:val="0"/>
              <w:rPr>
                <w:rFonts w:ascii="Arial" w:hAnsi="Arial" w:cs="Arial"/>
                <w:b/>
                <w:sz w:val="22"/>
                <w:szCs w:val="22"/>
              </w:rPr>
            </w:pPr>
            <w:r>
              <w:rPr>
                <w:rFonts w:ascii="Arial" w:hAnsi="Arial" w:cs="Arial"/>
                <w:b/>
                <w:sz w:val="22"/>
                <w:szCs w:val="22"/>
              </w:rPr>
              <w:t>Programming</w:t>
            </w:r>
          </w:p>
        </w:tc>
        <w:tc>
          <w:tcPr>
            <w:tcW w:w="8460" w:type="dxa"/>
            <w:shd w:val="clear" w:color="auto" w:fill="auto"/>
          </w:tcPr>
          <w:p w14:paraId="6869B8CA" w14:textId="77777777" w:rsidR="00816B0F" w:rsidRDefault="00816B0F">
            <w:pPr>
              <w:snapToGrid w:val="0"/>
              <w:rPr>
                <w:rFonts w:ascii="Arial" w:hAnsi="Arial" w:cs="Arial"/>
                <w:sz w:val="22"/>
                <w:szCs w:val="22"/>
              </w:rPr>
            </w:pPr>
            <w:r>
              <w:rPr>
                <w:rFonts w:ascii="Arial" w:hAnsi="Arial" w:cs="Arial"/>
                <w:bCs/>
                <w:sz w:val="22"/>
                <w:szCs w:val="22"/>
              </w:rPr>
              <w:t>Understanding of programming with C/C++, Java, C#, dotNet, PL/SQL, Python, JQuery, ReactJS, AngularJS, NodeJS,</w:t>
            </w:r>
            <w:r>
              <w:rPr>
                <w:rFonts w:ascii="Arial" w:hAnsi="Arial" w:cs="Arial"/>
                <w:sz w:val="22"/>
                <w:szCs w:val="22"/>
              </w:rPr>
              <w:t xml:space="preserve"> VXML</w:t>
            </w:r>
          </w:p>
        </w:tc>
      </w:tr>
      <w:tr w:rsidR="00CB1559" w14:paraId="299357B7" w14:textId="77777777">
        <w:tc>
          <w:tcPr>
            <w:tcW w:w="1818" w:type="dxa"/>
            <w:shd w:val="clear" w:color="auto" w:fill="auto"/>
          </w:tcPr>
          <w:p w14:paraId="5C90B6F5" w14:textId="176C6ECA" w:rsidR="00CB1559" w:rsidRDefault="00FA4F20">
            <w:pPr>
              <w:snapToGrid w:val="0"/>
              <w:rPr>
                <w:rFonts w:ascii="Arial" w:hAnsi="Arial" w:cs="Arial"/>
                <w:b/>
                <w:bCs/>
                <w:sz w:val="22"/>
                <w:szCs w:val="22"/>
              </w:rPr>
            </w:pPr>
            <w:r>
              <w:rPr>
                <w:rFonts w:ascii="Arial" w:hAnsi="Arial" w:cs="Arial"/>
                <w:b/>
                <w:bCs/>
                <w:sz w:val="22"/>
                <w:szCs w:val="22"/>
              </w:rPr>
              <w:t>Databases</w:t>
            </w:r>
          </w:p>
        </w:tc>
        <w:tc>
          <w:tcPr>
            <w:tcW w:w="8460" w:type="dxa"/>
            <w:shd w:val="clear" w:color="auto" w:fill="auto"/>
          </w:tcPr>
          <w:p w14:paraId="36C7C9BE" w14:textId="37656FB7" w:rsidR="00CB1559" w:rsidRDefault="00FA4F20">
            <w:pPr>
              <w:snapToGrid w:val="0"/>
              <w:rPr>
                <w:rFonts w:ascii="Arial" w:hAnsi="Arial" w:cs="Arial"/>
                <w:sz w:val="22"/>
                <w:szCs w:val="22"/>
              </w:rPr>
            </w:pPr>
            <w:r>
              <w:rPr>
                <w:rFonts w:ascii="Arial" w:hAnsi="Arial" w:cs="Arial"/>
                <w:sz w:val="22"/>
                <w:szCs w:val="22"/>
              </w:rPr>
              <w:t>Oracle, MS SQL Server, MySQL, MongoDB, Hadoop</w:t>
            </w:r>
          </w:p>
        </w:tc>
      </w:tr>
      <w:tr w:rsidR="00CB1559" w14:paraId="0340FA84" w14:textId="77777777">
        <w:tc>
          <w:tcPr>
            <w:tcW w:w="1818" w:type="dxa"/>
            <w:shd w:val="clear" w:color="auto" w:fill="auto"/>
          </w:tcPr>
          <w:p w14:paraId="1498CB38" w14:textId="2EC2D80A" w:rsidR="00CB1559" w:rsidRDefault="00CB1559">
            <w:pPr>
              <w:snapToGrid w:val="0"/>
              <w:rPr>
                <w:rFonts w:ascii="Arial" w:hAnsi="Arial" w:cs="Arial"/>
                <w:b/>
                <w:sz w:val="22"/>
                <w:szCs w:val="22"/>
              </w:rPr>
            </w:pPr>
            <w:r>
              <w:rPr>
                <w:rFonts w:ascii="Arial" w:hAnsi="Arial" w:cs="Arial"/>
                <w:b/>
                <w:sz w:val="22"/>
                <w:szCs w:val="22"/>
              </w:rPr>
              <w:t>Tools</w:t>
            </w:r>
          </w:p>
        </w:tc>
        <w:tc>
          <w:tcPr>
            <w:tcW w:w="8460" w:type="dxa"/>
            <w:shd w:val="clear" w:color="auto" w:fill="auto"/>
          </w:tcPr>
          <w:p w14:paraId="44B8DE9D" w14:textId="092A63A2" w:rsidR="00CB1559" w:rsidRDefault="00FA4F20">
            <w:pPr>
              <w:snapToGrid w:val="0"/>
              <w:rPr>
                <w:rFonts w:ascii="Arial" w:hAnsi="Arial" w:cs="Arial"/>
                <w:sz w:val="22"/>
                <w:szCs w:val="22"/>
                <w:lang w:val="es-ES"/>
              </w:rPr>
            </w:pPr>
            <w:r>
              <w:rPr>
                <w:rFonts w:ascii="Arial" w:hAnsi="Arial" w:cs="Arial"/>
                <w:sz w:val="22"/>
                <w:szCs w:val="22"/>
              </w:rPr>
              <w:t>SVN, GitHub, Jira, ProductBoard, MS Word, PowerPoint</w:t>
            </w:r>
          </w:p>
        </w:tc>
      </w:tr>
      <w:tr w:rsidR="00CB1559" w14:paraId="6C9AB6B3" w14:textId="77777777">
        <w:tc>
          <w:tcPr>
            <w:tcW w:w="1818" w:type="dxa"/>
            <w:shd w:val="clear" w:color="auto" w:fill="auto"/>
          </w:tcPr>
          <w:p w14:paraId="3B28B502" w14:textId="71D861DC" w:rsidR="00CB1559" w:rsidRDefault="00CB1559">
            <w:pPr>
              <w:snapToGrid w:val="0"/>
              <w:rPr>
                <w:rFonts w:ascii="Arial" w:hAnsi="Arial" w:cs="Arial"/>
                <w:b/>
                <w:sz w:val="22"/>
                <w:szCs w:val="22"/>
              </w:rPr>
            </w:pPr>
            <w:r>
              <w:rPr>
                <w:rFonts w:ascii="Arial" w:hAnsi="Arial" w:cs="Arial"/>
                <w:b/>
                <w:sz w:val="22"/>
                <w:szCs w:val="22"/>
              </w:rPr>
              <w:t>Methodologies</w:t>
            </w:r>
          </w:p>
        </w:tc>
        <w:tc>
          <w:tcPr>
            <w:tcW w:w="8460" w:type="dxa"/>
            <w:shd w:val="clear" w:color="auto" w:fill="auto"/>
          </w:tcPr>
          <w:p w14:paraId="23B4DD4E" w14:textId="75978A48" w:rsidR="00CB1559" w:rsidRDefault="00CB1559">
            <w:pPr>
              <w:snapToGrid w:val="0"/>
              <w:rPr>
                <w:rFonts w:ascii="Arial" w:hAnsi="Arial" w:cs="Arial"/>
                <w:sz w:val="22"/>
                <w:szCs w:val="22"/>
              </w:rPr>
            </w:pPr>
            <w:r>
              <w:rPr>
                <w:rFonts w:ascii="Arial" w:hAnsi="Arial" w:cs="Arial"/>
                <w:sz w:val="22"/>
                <w:szCs w:val="22"/>
              </w:rPr>
              <w:t>Waterfall, Agile Scrum</w:t>
            </w:r>
            <w:r w:rsidR="00903D59">
              <w:rPr>
                <w:rFonts w:ascii="Arial" w:hAnsi="Arial" w:cs="Arial"/>
                <w:sz w:val="22"/>
                <w:szCs w:val="22"/>
              </w:rPr>
              <w:t>,</w:t>
            </w:r>
            <w:r>
              <w:rPr>
                <w:rFonts w:ascii="Arial" w:hAnsi="Arial" w:cs="Arial"/>
                <w:sz w:val="22"/>
                <w:szCs w:val="22"/>
              </w:rPr>
              <w:t xml:space="preserve"> </w:t>
            </w:r>
            <w:r w:rsidR="00FA4F20">
              <w:rPr>
                <w:rFonts w:ascii="Arial" w:hAnsi="Arial" w:cs="Arial"/>
                <w:sz w:val="22"/>
                <w:szCs w:val="22"/>
              </w:rPr>
              <w:t>DevOps</w:t>
            </w:r>
          </w:p>
        </w:tc>
      </w:tr>
    </w:tbl>
    <w:p w14:paraId="6975F1B9" w14:textId="77777777" w:rsidR="0076350E" w:rsidRPr="003B18BB" w:rsidRDefault="00D32FD5" w:rsidP="0076350E">
      <w:pPr>
        <w:pStyle w:val="WW-PlainText"/>
        <w:rPr>
          <w:rFonts w:ascii="Arial" w:hAnsi="Arial" w:cs="Arial"/>
          <w:sz w:val="18"/>
        </w:rPr>
      </w:pPr>
      <w:r>
        <w:rPr>
          <w:rFonts w:ascii="Arial" w:hAnsi="Arial" w:cs="Arial"/>
          <w:sz w:val="18"/>
        </w:rPr>
        <w:pict w14:anchorId="3A2CF313">
          <v:shape id="_x0000_i1027" type="#_x0000_t75" style="width:540.75pt;height:6.75pt" filled="t">
            <v:fill color2="black"/>
            <v:imagedata r:id="rId11" o:title=""/>
          </v:shape>
        </w:pict>
      </w:r>
    </w:p>
    <w:p w14:paraId="54EE497D" w14:textId="5298039B" w:rsidR="001B739B" w:rsidRPr="003B18BB" w:rsidRDefault="001B739B" w:rsidP="00FE7FB7">
      <w:pPr>
        <w:jc w:val="both"/>
        <w:rPr>
          <w:rFonts w:ascii="Arial" w:hAnsi="Arial" w:cs="Arial"/>
          <w:b/>
          <w:sz w:val="24"/>
          <w:szCs w:val="22"/>
        </w:rPr>
      </w:pPr>
      <w:r w:rsidRPr="003B18BB">
        <w:rPr>
          <w:rFonts w:ascii="Arial" w:hAnsi="Arial" w:cs="Arial"/>
          <w:b/>
          <w:sz w:val="24"/>
          <w:szCs w:val="22"/>
        </w:rPr>
        <w:t>EXPERIENCE</w:t>
      </w:r>
    </w:p>
    <w:p w14:paraId="590C493D" w14:textId="66ADB179" w:rsidR="001B739B" w:rsidRPr="003B18BB" w:rsidRDefault="006A7CE6" w:rsidP="001B739B">
      <w:pPr>
        <w:jc w:val="both"/>
        <w:rPr>
          <w:rFonts w:ascii="Arial" w:hAnsi="Arial" w:cs="Arial"/>
          <w:b/>
          <w:sz w:val="24"/>
          <w:szCs w:val="22"/>
        </w:rPr>
      </w:pPr>
      <w:r w:rsidRPr="003B18BB">
        <w:rPr>
          <w:rFonts w:ascii="Arial" w:hAnsi="Arial" w:cs="Arial"/>
          <w:b/>
          <w:bCs/>
          <w:sz w:val="24"/>
          <w:szCs w:val="24"/>
        </w:rPr>
        <w:t xml:space="preserve">Group </w:t>
      </w:r>
      <w:r w:rsidRPr="003B18BB">
        <w:rPr>
          <w:rFonts w:ascii="Arial" w:hAnsi="Arial" w:cs="Arial"/>
          <w:b/>
          <w:sz w:val="24"/>
          <w:szCs w:val="24"/>
        </w:rPr>
        <w:t>Product Manage</w:t>
      </w:r>
      <w:r w:rsidR="00EF7BC2">
        <w:rPr>
          <w:rFonts w:ascii="Arial" w:hAnsi="Arial" w:cs="Arial"/>
          <w:b/>
          <w:sz w:val="24"/>
          <w:szCs w:val="24"/>
        </w:rPr>
        <w:t>r</w:t>
      </w:r>
      <w:r w:rsidRPr="003B18BB">
        <w:rPr>
          <w:rFonts w:ascii="Arial" w:hAnsi="Arial" w:cs="Arial"/>
          <w:b/>
          <w:sz w:val="24"/>
          <w:szCs w:val="24"/>
        </w:rPr>
        <w:t xml:space="preserve">, </w:t>
      </w:r>
      <w:r w:rsidR="001B739B" w:rsidRPr="003B18BB">
        <w:rPr>
          <w:rFonts w:ascii="Arial" w:hAnsi="Arial" w:cs="Arial"/>
          <w:b/>
          <w:sz w:val="24"/>
          <w:szCs w:val="22"/>
        </w:rPr>
        <w:t>Concentrix</w:t>
      </w:r>
      <w:r w:rsidRPr="003B18BB">
        <w:rPr>
          <w:rFonts w:ascii="Arial" w:hAnsi="Arial" w:cs="Arial"/>
          <w:b/>
          <w:sz w:val="24"/>
          <w:szCs w:val="22"/>
        </w:rPr>
        <w:t>,</w:t>
      </w:r>
      <w:r w:rsidR="001B739B" w:rsidRPr="003B18BB">
        <w:rPr>
          <w:rFonts w:ascii="Arial" w:hAnsi="Arial" w:cs="Arial"/>
          <w:b/>
          <w:sz w:val="24"/>
          <w:szCs w:val="22"/>
        </w:rPr>
        <w:t xml:space="preserve"> </w:t>
      </w:r>
      <w:r w:rsidR="00D00C58">
        <w:rPr>
          <w:rFonts w:ascii="Arial" w:hAnsi="Arial" w:cs="Arial"/>
          <w:b/>
          <w:sz w:val="24"/>
          <w:szCs w:val="22"/>
        </w:rPr>
        <w:t>Jul</w:t>
      </w:r>
      <w:r w:rsidR="001B739B" w:rsidRPr="003B18BB">
        <w:rPr>
          <w:rFonts w:ascii="Arial" w:hAnsi="Arial" w:cs="Arial"/>
          <w:b/>
          <w:sz w:val="24"/>
          <w:szCs w:val="22"/>
        </w:rPr>
        <w:t xml:space="preserve"> 20</w:t>
      </w:r>
      <w:r w:rsidR="004B0E0F">
        <w:rPr>
          <w:rFonts w:ascii="Arial" w:hAnsi="Arial" w:cs="Arial"/>
          <w:b/>
          <w:sz w:val="24"/>
          <w:szCs w:val="22"/>
        </w:rPr>
        <w:t>1</w:t>
      </w:r>
      <w:r w:rsidR="00AF598B">
        <w:rPr>
          <w:rFonts w:ascii="Arial" w:hAnsi="Arial" w:cs="Arial"/>
          <w:b/>
          <w:sz w:val="24"/>
          <w:szCs w:val="22"/>
        </w:rPr>
        <w:t>8</w:t>
      </w:r>
      <w:r w:rsidR="001B739B" w:rsidRPr="003B18BB">
        <w:rPr>
          <w:rFonts w:ascii="Arial" w:hAnsi="Arial" w:cs="Arial"/>
          <w:b/>
          <w:sz w:val="24"/>
          <w:szCs w:val="22"/>
        </w:rPr>
        <w:t xml:space="preserve"> – Till Present</w:t>
      </w:r>
    </w:p>
    <w:p w14:paraId="2D1D5FBD" w14:textId="513387A4" w:rsidR="005E7C89" w:rsidRPr="008A1999" w:rsidRDefault="00B412D3" w:rsidP="00434161">
      <w:pPr>
        <w:pStyle w:val="BodyText2"/>
        <w:numPr>
          <w:ilvl w:val="0"/>
          <w:numId w:val="11"/>
        </w:numPr>
        <w:tabs>
          <w:tab w:val="clear" w:pos="8640"/>
        </w:tabs>
        <w:jc w:val="left"/>
        <w:rPr>
          <w:rFonts w:ascii="Arial" w:hAnsi="Arial" w:cs="Arial"/>
        </w:rPr>
      </w:pPr>
      <w:bookmarkStart w:id="0" w:name="_Hlk138850553"/>
      <w:r w:rsidRPr="008A1999">
        <w:rPr>
          <w:rFonts w:ascii="Arial" w:hAnsi="Arial" w:cs="Arial"/>
        </w:rPr>
        <w:t>Delivered</w:t>
      </w:r>
      <w:r w:rsidR="00865D81" w:rsidRPr="008A1999">
        <w:rPr>
          <w:rFonts w:ascii="Arial" w:hAnsi="Arial" w:cs="Arial"/>
        </w:rPr>
        <w:t xml:space="preserve"> 5 new product business plans, 3 new product launches</w:t>
      </w:r>
      <w:r w:rsidR="00DD736A">
        <w:rPr>
          <w:rFonts w:ascii="Arial" w:hAnsi="Arial" w:cs="Arial"/>
        </w:rPr>
        <w:t xml:space="preserve"> (0-to-1)</w:t>
      </w:r>
      <w:r w:rsidR="00865D81" w:rsidRPr="008A1999">
        <w:rPr>
          <w:rFonts w:ascii="Arial" w:hAnsi="Arial" w:cs="Arial"/>
        </w:rPr>
        <w:t xml:space="preserve">, and 10 </w:t>
      </w:r>
      <w:r w:rsidR="0024412C" w:rsidRPr="008A1999">
        <w:rPr>
          <w:rFonts w:ascii="Arial" w:hAnsi="Arial" w:cs="Arial"/>
        </w:rPr>
        <w:t>major</w:t>
      </w:r>
      <w:r w:rsidR="00865D81" w:rsidRPr="008A1999">
        <w:rPr>
          <w:rFonts w:ascii="Arial" w:hAnsi="Arial" w:cs="Arial"/>
        </w:rPr>
        <w:t xml:space="preserve"> </w:t>
      </w:r>
      <w:r w:rsidR="009320BA" w:rsidRPr="008A1999">
        <w:rPr>
          <w:rFonts w:ascii="Arial" w:hAnsi="Arial" w:cs="Arial"/>
        </w:rPr>
        <w:t>version</w:t>
      </w:r>
      <w:r w:rsidR="00865D81" w:rsidRPr="008A1999">
        <w:rPr>
          <w:rFonts w:ascii="Arial" w:hAnsi="Arial" w:cs="Arial"/>
        </w:rPr>
        <w:t xml:space="preserve"> releases o</w:t>
      </w:r>
      <w:r w:rsidR="0024412C" w:rsidRPr="008A1999">
        <w:rPr>
          <w:rFonts w:ascii="Arial" w:hAnsi="Arial" w:cs="Arial"/>
        </w:rPr>
        <w:t>f</w:t>
      </w:r>
      <w:r w:rsidR="00865D81" w:rsidRPr="008A1999">
        <w:rPr>
          <w:rFonts w:ascii="Arial" w:hAnsi="Arial" w:cs="Arial"/>
        </w:rPr>
        <w:t xml:space="preserve"> multiple products</w:t>
      </w:r>
      <w:r w:rsidR="002118CF">
        <w:rPr>
          <w:rFonts w:ascii="Arial" w:hAnsi="Arial" w:cs="Arial"/>
        </w:rPr>
        <w:t>.</w:t>
      </w:r>
    </w:p>
    <w:p w14:paraId="12D2064C" w14:textId="63B3FC91" w:rsidR="00211602" w:rsidRPr="00CA6264" w:rsidRDefault="00F374A6" w:rsidP="00211602">
      <w:pPr>
        <w:pStyle w:val="BodyText2"/>
        <w:numPr>
          <w:ilvl w:val="0"/>
          <w:numId w:val="11"/>
        </w:numPr>
        <w:tabs>
          <w:tab w:val="clear" w:pos="8640"/>
        </w:tabs>
        <w:jc w:val="left"/>
        <w:rPr>
          <w:rFonts w:ascii="Arial" w:hAnsi="Arial" w:cs="Arial"/>
        </w:rPr>
      </w:pPr>
      <w:r w:rsidRPr="00CA6264">
        <w:rPr>
          <w:rFonts w:ascii="Arial" w:hAnsi="Arial" w:cs="Arial"/>
        </w:rPr>
        <w:t>Secured</w:t>
      </w:r>
      <w:r w:rsidR="00B925BD" w:rsidRPr="00CA6264">
        <w:rPr>
          <w:rFonts w:ascii="Arial" w:hAnsi="Arial" w:cs="Arial"/>
        </w:rPr>
        <w:t xml:space="preserve"> over </w:t>
      </w:r>
      <w:r w:rsidR="00B925BD" w:rsidRPr="00E43D28">
        <w:rPr>
          <w:rFonts w:ascii="Arial" w:hAnsi="Arial" w:cs="Arial"/>
          <w:b/>
          <w:bCs/>
        </w:rPr>
        <w:t>9</w:t>
      </w:r>
      <w:r w:rsidR="00072E23" w:rsidRPr="00E43D28">
        <w:rPr>
          <w:rFonts w:ascii="Arial" w:hAnsi="Arial" w:cs="Arial"/>
          <w:b/>
          <w:bCs/>
        </w:rPr>
        <w:t>5</w:t>
      </w:r>
      <w:r w:rsidR="00B925BD" w:rsidRPr="00E43D28">
        <w:rPr>
          <w:rFonts w:ascii="Arial" w:hAnsi="Arial" w:cs="Arial"/>
          <w:b/>
          <w:bCs/>
        </w:rPr>
        <w:t xml:space="preserve">% </w:t>
      </w:r>
      <w:r w:rsidR="00D957A9" w:rsidRPr="00E43D28">
        <w:rPr>
          <w:rFonts w:ascii="Arial" w:hAnsi="Arial" w:cs="Arial"/>
          <w:b/>
          <w:bCs/>
        </w:rPr>
        <w:t>customer</w:t>
      </w:r>
      <w:r w:rsidR="00B925BD" w:rsidRPr="00E43D28">
        <w:rPr>
          <w:rFonts w:ascii="Arial" w:hAnsi="Arial" w:cs="Arial"/>
          <w:b/>
          <w:bCs/>
        </w:rPr>
        <w:t xml:space="preserve"> retention</w:t>
      </w:r>
      <w:r w:rsidR="002C46F9" w:rsidRPr="00E43D28">
        <w:rPr>
          <w:rFonts w:ascii="Arial" w:hAnsi="Arial" w:cs="Arial"/>
          <w:b/>
          <w:bCs/>
        </w:rPr>
        <w:t xml:space="preserve"> YoY</w:t>
      </w:r>
      <w:r w:rsidR="00B925BD" w:rsidRPr="00CA6264">
        <w:rPr>
          <w:rFonts w:ascii="Arial" w:hAnsi="Arial" w:cs="Arial"/>
        </w:rPr>
        <w:t xml:space="preserve"> and a steady revenue across the portfolio by</w:t>
      </w:r>
      <w:r w:rsidR="002118CF" w:rsidRPr="00CA6264">
        <w:rPr>
          <w:rFonts w:ascii="Arial" w:hAnsi="Arial" w:cs="Arial"/>
        </w:rPr>
        <w:t xml:space="preserve"> actively</w:t>
      </w:r>
      <w:r w:rsidR="00B925BD" w:rsidRPr="00CA6264">
        <w:rPr>
          <w:rFonts w:ascii="Arial" w:hAnsi="Arial" w:cs="Arial"/>
        </w:rPr>
        <w:t xml:space="preserve"> </w:t>
      </w:r>
      <w:r w:rsidR="002118CF" w:rsidRPr="00CA6264">
        <w:rPr>
          <w:rFonts w:ascii="Arial" w:hAnsi="Arial" w:cs="Arial"/>
        </w:rPr>
        <w:t xml:space="preserve">engaging and communicating with clients and </w:t>
      </w:r>
      <w:r w:rsidR="00211602" w:rsidRPr="00CA6264">
        <w:rPr>
          <w:rFonts w:ascii="Arial" w:hAnsi="Arial" w:cs="Arial"/>
        </w:rPr>
        <w:t xml:space="preserve">defining </w:t>
      </w:r>
      <w:r w:rsidR="00974CF0" w:rsidRPr="00CA6264">
        <w:rPr>
          <w:rFonts w:ascii="Arial" w:hAnsi="Arial" w:cs="Arial"/>
        </w:rPr>
        <w:t xml:space="preserve">strategic and tactical </w:t>
      </w:r>
      <w:r w:rsidR="00211602" w:rsidRPr="00CA6264">
        <w:rPr>
          <w:rFonts w:ascii="Arial" w:hAnsi="Arial" w:cs="Arial"/>
        </w:rPr>
        <w:t>roadmaps</w:t>
      </w:r>
      <w:r w:rsidR="002118CF" w:rsidRPr="00CA6264">
        <w:rPr>
          <w:rFonts w:ascii="Arial" w:hAnsi="Arial" w:cs="Arial"/>
        </w:rPr>
        <w:t>.</w:t>
      </w:r>
    </w:p>
    <w:p w14:paraId="44A01002" w14:textId="0401B14B" w:rsidR="006D0533" w:rsidRPr="00CA6264" w:rsidRDefault="007F3F97" w:rsidP="006D0533">
      <w:pPr>
        <w:pStyle w:val="BodyText2"/>
        <w:numPr>
          <w:ilvl w:val="0"/>
          <w:numId w:val="11"/>
        </w:numPr>
        <w:tabs>
          <w:tab w:val="clear" w:pos="8640"/>
        </w:tabs>
        <w:jc w:val="left"/>
        <w:rPr>
          <w:rFonts w:ascii="Arial" w:hAnsi="Arial" w:cs="Arial"/>
        </w:rPr>
      </w:pPr>
      <w:r>
        <w:rPr>
          <w:rFonts w:ascii="Arial" w:hAnsi="Arial" w:cs="Arial"/>
        </w:rPr>
        <w:t>Rejuvenated</w:t>
      </w:r>
      <w:r w:rsidR="006D0533" w:rsidRPr="00CA6264">
        <w:rPr>
          <w:rFonts w:ascii="Arial" w:hAnsi="Arial" w:cs="Arial"/>
        </w:rPr>
        <w:t xml:space="preserve"> </w:t>
      </w:r>
      <w:r w:rsidR="00220994">
        <w:rPr>
          <w:rFonts w:ascii="Arial" w:hAnsi="Arial" w:cs="Arial"/>
        </w:rPr>
        <w:t xml:space="preserve">Financial Suite product life cycle from </w:t>
      </w:r>
      <w:r w:rsidR="006D0533" w:rsidRPr="00CA6264">
        <w:rPr>
          <w:rFonts w:ascii="Arial" w:hAnsi="Arial" w:cs="Arial"/>
        </w:rPr>
        <w:t xml:space="preserve">-5% YoY revenue to </w:t>
      </w:r>
      <w:r w:rsidR="00814DFE" w:rsidRPr="00E43D28">
        <w:rPr>
          <w:rFonts w:ascii="Arial" w:hAnsi="Arial" w:cs="Arial"/>
          <w:b/>
          <w:bCs/>
        </w:rPr>
        <w:t>12% revenue growth</w:t>
      </w:r>
      <w:r w:rsidR="00814DFE" w:rsidRPr="00594547">
        <w:rPr>
          <w:rFonts w:ascii="Arial" w:hAnsi="Arial" w:cs="Arial"/>
          <w:b/>
          <w:bCs/>
        </w:rPr>
        <w:t xml:space="preserve"> YoY</w:t>
      </w:r>
      <w:r w:rsidR="00814DFE" w:rsidRPr="00CA6264">
        <w:rPr>
          <w:rFonts w:ascii="Arial" w:hAnsi="Arial" w:cs="Arial"/>
        </w:rPr>
        <w:t xml:space="preserve"> </w:t>
      </w:r>
      <w:r w:rsidR="006D0533" w:rsidRPr="00CA6264">
        <w:rPr>
          <w:rFonts w:ascii="Arial" w:hAnsi="Arial" w:cs="Arial"/>
        </w:rPr>
        <w:t xml:space="preserve">by </w:t>
      </w:r>
      <w:r>
        <w:rPr>
          <w:rFonts w:ascii="Arial" w:hAnsi="Arial" w:cs="Arial"/>
        </w:rPr>
        <w:t xml:space="preserve">innovation and adopting the product to </w:t>
      </w:r>
      <w:r w:rsidR="0088729B">
        <w:rPr>
          <w:rFonts w:ascii="Arial" w:hAnsi="Arial" w:cs="Arial"/>
        </w:rPr>
        <w:t xml:space="preserve">latest </w:t>
      </w:r>
      <w:r w:rsidR="006D0533" w:rsidRPr="00CA6264">
        <w:rPr>
          <w:rFonts w:ascii="Arial" w:hAnsi="Arial" w:cs="Arial"/>
        </w:rPr>
        <w:t>industry trends.</w:t>
      </w:r>
    </w:p>
    <w:p w14:paraId="48284CB1" w14:textId="00B13278" w:rsidR="0016768C" w:rsidRPr="00CA6264" w:rsidRDefault="00F374A6" w:rsidP="00526A35">
      <w:pPr>
        <w:pStyle w:val="BodyText2"/>
        <w:numPr>
          <w:ilvl w:val="0"/>
          <w:numId w:val="11"/>
        </w:numPr>
        <w:tabs>
          <w:tab w:val="clear" w:pos="8640"/>
        </w:tabs>
        <w:jc w:val="left"/>
        <w:rPr>
          <w:rFonts w:ascii="Arial" w:hAnsi="Arial" w:cs="Arial"/>
        </w:rPr>
      </w:pPr>
      <w:r w:rsidRPr="00CA6264">
        <w:rPr>
          <w:rFonts w:ascii="Arial" w:hAnsi="Arial" w:cs="Arial"/>
        </w:rPr>
        <w:t xml:space="preserve">Achieved </w:t>
      </w:r>
      <w:r w:rsidRPr="00E43D28">
        <w:rPr>
          <w:rFonts w:ascii="Arial" w:hAnsi="Arial" w:cs="Arial"/>
          <w:b/>
          <w:bCs/>
        </w:rPr>
        <w:t>40% increase in MAU</w:t>
      </w:r>
      <w:r w:rsidRPr="00CA6264">
        <w:rPr>
          <w:rFonts w:ascii="Arial" w:hAnsi="Arial" w:cs="Arial"/>
        </w:rPr>
        <w:t xml:space="preserve"> and 120% increase in User Engagement </w:t>
      </w:r>
      <w:r w:rsidR="00C47D18" w:rsidRPr="00CA6264">
        <w:rPr>
          <w:rFonts w:ascii="Arial" w:hAnsi="Arial" w:cs="Arial"/>
        </w:rPr>
        <w:t xml:space="preserve">in 2 years </w:t>
      </w:r>
      <w:r w:rsidRPr="00CA6264">
        <w:rPr>
          <w:rFonts w:ascii="Arial" w:hAnsi="Arial" w:cs="Arial"/>
        </w:rPr>
        <w:t>on A</w:t>
      </w:r>
      <w:r w:rsidR="0016768C" w:rsidRPr="00CA6264">
        <w:rPr>
          <w:rFonts w:ascii="Arial" w:hAnsi="Arial" w:cs="Arial"/>
        </w:rPr>
        <w:t xml:space="preserve">nalytics </w:t>
      </w:r>
      <w:r w:rsidRPr="00CA6264">
        <w:rPr>
          <w:rFonts w:ascii="Arial" w:hAnsi="Arial" w:cs="Arial"/>
        </w:rPr>
        <w:t>P</w:t>
      </w:r>
      <w:r w:rsidR="0016768C" w:rsidRPr="00CA6264">
        <w:rPr>
          <w:rFonts w:ascii="Arial" w:hAnsi="Arial" w:cs="Arial"/>
        </w:rPr>
        <w:t xml:space="preserve">ortal </w:t>
      </w:r>
      <w:r w:rsidRPr="00CA6264">
        <w:rPr>
          <w:rFonts w:ascii="Arial" w:hAnsi="Arial" w:cs="Arial"/>
        </w:rPr>
        <w:t xml:space="preserve">that provides insights </w:t>
      </w:r>
      <w:r w:rsidR="00E022B7" w:rsidRPr="00CA6264">
        <w:rPr>
          <w:rFonts w:ascii="Arial" w:hAnsi="Arial" w:cs="Arial"/>
        </w:rPr>
        <w:t xml:space="preserve">for businesses </w:t>
      </w:r>
      <w:r w:rsidRPr="00CA6264">
        <w:rPr>
          <w:rFonts w:ascii="Arial" w:hAnsi="Arial" w:cs="Arial"/>
        </w:rPr>
        <w:t xml:space="preserve">into </w:t>
      </w:r>
      <w:r w:rsidR="00E022B7" w:rsidRPr="00CA6264">
        <w:rPr>
          <w:rFonts w:ascii="Arial" w:hAnsi="Arial" w:cs="Arial"/>
        </w:rPr>
        <w:t xml:space="preserve">their </w:t>
      </w:r>
      <w:r w:rsidRPr="00CA6264">
        <w:rPr>
          <w:rFonts w:ascii="Arial" w:hAnsi="Arial" w:cs="Arial"/>
        </w:rPr>
        <w:t>application usage and customer journey</w:t>
      </w:r>
      <w:r w:rsidR="0068437B" w:rsidRPr="00CA6264">
        <w:rPr>
          <w:rFonts w:ascii="Arial" w:hAnsi="Arial" w:cs="Arial"/>
        </w:rPr>
        <w:t>.</w:t>
      </w:r>
    </w:p>
    <w:p w14:paraId="2F09A425" w14:textId="1B4312EF" w:rsidR="005F4EE5" w:rsidRPr="00B57B1D" w:rsidRDefault="004B2D58" w:rsidP="00526A35">
      <w:pPr>
        <w:pStyle w:val="BodyText2"/>
        <w:numPr>
          <w:ilvl w:val="0"/>
          <w:numId w:val="11"/>
        </w:numPr>
        <w:tabs>
          <w:tab w:val="clear" w:pos="8640"/>
        </w:tabs>
        <w:jc w:val="left"/>
        <w:rPr>
          <w:rFonts w:ascii="Arial" w:hAnsi="Arial" w:cs="Arial"/>
        </w:rPr>
      </w:pPr>
      <w:r w:rsidRPr="00B57B1D">
        <w:rPr>
          <w:rFonts w:ascii="Arial" w:hAnsi="Arial" w:cs="Arial"/>
        </w:rPr>
        <w:t xml:space="preserve">Innovated a </w:t>
      </w:r>
      <w:r w:rsidR="005F4EE5" w:rsidRPr="00B57B1D">
        <w:rPr>
          <w:rFonts w:ascii="Arial" w:hAnsi="Arial" w:cs="Arial"/>
        </w:rPr>
        <w:t xml:space="preserve">pricing </w:t>
      </w:r>
      <w:r w:rsidRPr="00B57B1D">
        <w:rPr>
          <w:rFonts w:ascii="Arial" w:hAnsi="Arial" w:cs="Arial"/>
        </w:rPr>
        <w:t xml:space="preserve">model </w:t>
      </w:r>
      <w:r w:rsidR="005F4EE5" w:rsidRPr="00B57B1D">
        <w:rPr>
          <w:rFonts w:ascii="Arial" w:hAnsi="Arial" w:cs="Arial"/>
        </w:rPr>
        <w:t xml:space="preserve">for </w:t>
      </w:r>
      <w:r w:rsidR="00004C24">
        <w:rPr>
          <w:rFonts w:ascii="Arial" w:hAnsi="Arial" w:cs="Arial"/>
        </w:rPr>
        <w:t>M</w:t>
      </w:r>
      <w:r w:rsidR="005F4EE5" w:rsidRPr="00B57B1D">
        <w:rPr>
          <w:rFonts w:ascii="Arial" w:hAnsi="Arial" w:cs="Arial"/>
        </w:rPr>
        <w:t xml:space="preserve">anaged </w:t>
      </w:r>
      <w:r w:rsidR="00004C24">
        <w:rPr>
          <w:rFonts w:ascii="Arial" w:hAnsi="Arial" w:cs="Arial"/>
        </w:rPr>
        <w:t>S</w:t>
      </w:r>
      <w:r w:rsidR="005F4EE5" w:rsidRPr="00B57B1D">
        <w:rPr>
          <w:rFonts w:ascii="Arial" w:hAnsi="Arial" w:cs="Arial"/>
        </w:rPr>
        <w:t xml:space="preserve">ervice </w:t>
      </w:r>
      <w:r w:rsidR="00B57B1D">
        <w:rPr>
          <w:rFonts w:ascii="Arial" w:hAnsi="Arial" w:cs="Arial"/>
        </w:rPr>
        <w:t xml:space="preserve">and created a pricing tool </w:t>
      </w:r>
      <w:r w:rsidR="005F4EE5" w:rsidRPr="00B57B1D">
        <w:rPr>
          <w:rFonts w:ascii="Arial" w:hAnsi="Arial" w:cs="Arial"/>
        </w:rPr>
        <w:t xml:space="preserve">that </w:t>
      </w:r>
      <w:r w:rsidR="00E43D28">
        <w:rPr>
          <w:rFonts w:ascii="Arial" w:hAnsi="Arial" w:cs="Arial"/>
        </w:rPr>
        <w:t xml:space="preserve">yielded </w:t>
      </w:r>
      <w:r w:rsidR="00E43D28" w:rsidRPr="00E43D28">
        <w:rPr>
          <w:rFonts w:ascii="Arial" w:hAnsi="Arial" w:cs="Arial"/>
          <w:b/>
          <w:bCs/>
        </w:rPr>
        <w:t xml:space="preserve">25% </w:t>
      </w:r>
      <w:r w:rsidR="00525B8C" w:rsidRPr="00E43D28">
        <w:rPr>
          <w:rFonts w:ascii="Arial" w:hAnsi="Arial" w:cs="Arial"/>
          <w:b/>
          <w:bCs/>
        </w:rPr>
        <w:t>reduc</w:t>
      </w:r>
      <w:r w:rsidR="00E43D28" w:rsidRPr="00E43D28">
        <w:rPr>
          <w:rFonts w:ascii="Arial" w:hAnsi="Arial" w:cs="Arial"/>
          <w:b/>
          <w:bCs/>
        </w:rPr>
        <w:t>tion</w:t>
      </w:r>
      <w:r w:rsidR="00525B8C" w:rsidRPr="00E43D28">
        <w:rPr>
          <w:rFonts w:ascii="Arial" w:hAnsi="Arial" w:cs="Arial"/>
          <w:b/>
          <w:bCs/>
        </w:rPr>
        <w:t xml:space="preserve"> </w:t>
      </w:r>
      <w:r w:rsidR="00E43D28" w:rsidRPr="00E43D28">
        <w:rPr>
          <w:rFonts w:ascii="Arial" w:hAnsi="Arial" w:cs="Arial"/>
          <w:b/>
          <w:bCs/>
        </w:rPr>
        <w:t xml:space="preserve">in </w:t>
      </w:r>
      <w:r w:rsidR="00525B8C" w:rsidRPr="00E43D28">
        <w:rPr>
          <w:rFonts w:ascii="Arial" w:hAnsi="Arial" w:cs="Arial"/>
          <w:b/>
          <w:bCs/>
        </w:rPr>
        <w:t>RFP response</w:t>
      </w:r>
      <w:r w:rsidR="00E43D28">
        <w:rPr>
          <w:rFonts w:ascii="Arial" w:hAnsi="Arial" w:cs="Arial"/>
          <w:b/>
          <w:bCs/>
        </w:rPr>
        <w:t xml:space="preserve"> time</w:t>
      </w:r>
      <w:r w:rsidR="00282D1F">
        <w:rPr>
          <w:rFonts w:ascii="Arial" w:hAnsi="Arial" w:cs="Arial"/>
        </w:rPr>
        <w:t>.</w:t>
      </w:r>
    </w:p>
    <w:p w14:paraId="07C0CB1C" w14:textId="002C67A8" w:rsidR="007F6370" w:rsidRPr="003B18BB" w:rsidRDefault="007F6370" w:rsidP="007F6370">
      <w:pPr>
        <w:pStyle w:val="BodyText2"/>
        <w:numPr>
          <w:ilvl w:val="0"/>
          <w:numId w:val="11"/>
        </w:numPr>
        <w:tabs>
          <w:tab w:val="clear" w:pos="8640"/>
        </w:tabs>
        <w:jc w:val="left"/>
        <w:rPr>
          <w:rFonts w:ascii="Arial" w:hAnsi="Arial" w:cs="Arial"/>
        </w:rPr>
      </w:pPr>
      <w:r w:rsidRPr="003B18BB">
        <w:rPr>
          <w:rFonts w:ascii="Arial" w:hAnsi="Arial" w:cs="Arial"/>
        </w:rPr>
        <w:t xml:space="preserve">Designed, implemented, and managed </w:t>
      </w:r>
      <w:r w:rsidR="001E42D5">
        <w:rPr>
          <w:rFonts w:ascii="Arial" w:hAnsi="Arial" w:cs="Arial"/>
        </w:rPr>
        <w:t xml:space="preserve">a </w:t>
      </w:r>
      <w:r w:rsidRPr="00594547">
        <w:rPr>
          <w:rFonts w:ascii="Arial" w:hAnsi="Arial" w:cs="Arial"/>
          <w:b/>
          <w:bCs/>
        </w:rPr>
        <w:t>feature intake process</w:t>
      </w:r>
      <w:r w:rsidRPr="003B18BB">
        <w:rPr>
          <w:rFonts w:ascii="Arial" w:hAnsi="Arial" w:cs="Arial"/>
        </w:rPr>
        <w:t xml:space="preserve"> to help streamline</w:t>
      </w:r>
      <w:r w:rsidR="001E42D5">
        <w:rPr>
          <w:rFonts w:ascii="Arial" w:hAnsi="Arial" w:cs="Arial"/>
        </w:rPr>
        <w:t xml:space="preserve"> assessing, standardizing, approving, and prioritizing </w:t>
      </w:r>
      <w:r w:rsidRPr="003B18BB">
        <w:rPr>
          <w:rFonts w:ascii="Arial" w:hAnsi="Arial" w:cs="Arial"/>
        </w:rPr>
        <w:t xml:space="preserve">requirements from different stakeholders. ProductBoard integrated with Jira </w:t>
      </w:r>
      <w:r w:rsidR="00004C24">
        <w:rPr>
          <w:rFonts w:ascii="Arial" w:hAnsi="Arial" w:cs="Arial"/>
        </w:rPr>
        <w:t>wa</w:t>
      </w:r>
      <w:r w:rsidRPr="003B18BB">
        <w:rPr>
          <w:rFonts w:ascii="Arial" w:hAnsi="Arial" w:cs="Arial"/>
        </w:rPr>
        <w:t>s used for this ideation-to-release process.</w:t>
      </w:r>
    </w:p>
    <w:p w14:paraId="76D0D25B" w14:textId="7A47D60D" w:rsidR="008F7F8D" w:rsidRDefault="008F7F8D" w:rsidP="008F7F8D">
      <w:pPr>
        <w:pStyle w:val="BodyText2"/>
        <w:numPr>
          <w:ilvl w:val="0"/>
          <w:numId w:val="11"/>
        </w:numPr>
        <w:tabs>
          <w:tab w:val="clear" w:pos="8640"/>
        </w:tabs>
        <w:jc w:val="left"/>
        <w:rPr>
          <w:rFonts w:ascii="Arial" w:hAnsi="Arial" w:cs="Arial"/>
        </w:rPr>
      </w:pPr>
      <w:r w:rsidRPr="00594547">
        <w:rPr>
          <w:rFonts w:ascii="Arial" w:hAnsi="Arial" w:cs="Arial"/>
          <w:b/>
          <w:bCs/>
        </w:rPr>
        <w:t>Mentoring</w:t>
      </w:r>
      <w:r w:rsidRPr="003B18BB">
        <w:rPr>
          <w:rFonts w:ascii="Arial" w:hAnsi="Arial" w:cs="Arial"/>
        </w:rPr>
        <w:t xml:space="preserve"> diverse set of individuals to help them excel in the field</w:t>
      </w:r>
      <w:r>
        <w:rPr>
          <w:rFonts w:ascii="Arial" w:hAnsi="Arial" w:cs="Arial"/>
        </w:rPr>
        <w:t xml:space="preserve"> of</w:t>
      </w:r>
      <w:r w:rsidRPr="003B18BB">
        <w:rPr>
          <w:rFonts w:ascii="Arial" w:hAnsi="Arial" w:cs="Arial"/>
        </w:rPr>
        <w:t xml:space="preserve"> Product Management.</w:t>
      </w:r>
    </w:p>
    <w:p w14:paraId="03B64D19" w14:textId="77777777" w:rsidR="00564318" w:rsidRDefault="00564318" w:rsidP="00564318">
      <w:pPr>
        <w:pStyle w:val="BodyText2"/>
        <w:tabs>
          <w:tab w:val="clear" w:pos="8640"/>
        </w:tabs>
        <w:jc w:val="left"/>
        <w:rPr>
          <w:rFonts w:ascii="Arial" w:hAnsi="Arial" w:cs="Arial"/>
        </w:rPr>
      </w:pPr>
    </w:p>
    <w:p w14:paraId="3FB8D330" w14:textId="584BCF78" w:rsidR="00872E16" w:rsidRPr="003B18BB" w:rsidRDefault="00872E16" w:rsidP="00872E16">
      <w:pPr>
        <w:jc w:val="both"/>
        <w:rPr>
          <w:rFonts w:ascii="Arial" w:hAnsi="Arial" w:cs="Arial"/>
          <w:b/>
          <w:sz w:val="24"/>
          <w:szCs w:val="22"/>
        </w:rPr>
      </w:pPr>
      <w:r>
        <w:rPr>
          <w:rFonts w:ascii="Arial" w:hAnsi="Arial" w:cs="Arial"/>
          <w:b/>
          <w:sz w:val="24"/>
          <w:szCs w:val="24"/>
        </w:rPr>
        <w:t xml:space="preserve">Sr </w:t>
      </w:r>
      <w:r w:rsidRPr="003B18BB">
        <w:rPr>
          <w:rFonts w:ascii="Arial" w:hAnsi="Arial" w:cs="Arial"/>
          <w:b/>
          <w:sz w:val="24"/>
          <w:szCs w:val="24"/>
        </w:rPr>
        <w:t>Product Manage</w:t>
      </w:r>
      <w:r>
        <w:rPr>
          <w:rFonts w:ascii="Arial" w:hAnsi="Arial" w:cs="Arial"/>
          <w:b/>
          <w:sz w:val="24"/>
          <w:szCs w:val="24"/>
        </w:rPr>
        <w:t>r</w:t>
      </w:r>
      <w:r w:rsidRPr="003B18BB">
        <w:rPr>
          <w:rFonts w:ascii="Arial" w:hAnsi="Arial" w:cs="Arial"/>
          <w:b/>
          <w:sz w:val="24"/>
          <w:szCs w:val="24"/>
        </w:rPr>
        <w:t xml:space="preserve">, </w:t>
      </w:r>
      <w:r w:rsidRPr="003B18BB">
        <w:rPr>
          <w:rFonts w:ascii="Arial" w:hAnsi="Arial" w:cs="Arial"/>
          <w:b/>
          <w:sz w:val="24"/>
          <w:szCs w:val="22"/>
        </w:rPr>
        <w:t xml:space="preserve">Concentrix, Jan 2013 – </w:t>
      </w:r>
      <w:r w:rsidR="003228E5">
        <w:rPr>
          <w:rFonts w:ascii="Arial" w:hAnsi="Arial" w:cs="Arial"/>
          <w:b/>
          <w:sz w:val="24"/>
          <w:szCs w:val="22"/>
        </w:rPr>
        <w:t>Ju</w:t>
      </w:r>
      <w:r w:rsidR="008D5628">
        <w:rPr>
          <w:rFonts w:ascii="Arial" w:hAnsi="Arial" w:cs="Arial"/>
          <w:b/>
          <w:sz w:val="24"/>
          <w:szCs w:val="22"/>
        </w:rPr>
        <w:t>n</w:t>
      </w:r>
      <w:r w:rsidR="003228E5">
        <w:rPr>
          <w:rFonts w:ascii="Arial" w:hAnsi="Arial" w:cs="Arial"/>
          <w:b/>
          <w:sz w:val="24"/>
          <w:szCs w:val="22"/>
        </w:rPr>
        <w:t xml:space="preserve"> 20</w:t>
      </w:r>
      <w:r w:rsidR="00575F7C">
        <w:rPr>
          <w:rFonts w:ascii="Arial" w:hAnsi="Arial" w:cs="Arial"/>
          <w:b/>
          <w:sz w:val="24"/>
          <w:szCs w:val="22"/>
        </w:rPr>
        <w:t>1</w:t>
      </w:r>
      <w:r w:rsidR="004B0E0F">
        <w:rPr>
          <w:rFonts w:ascii="Arial" w:hAnsi="Arial" w:cs="Arial"/>
          <w:b/>
          <w:sz w:val="24"/>
          <w:szCs w:val="22"/>
        </w:rPr>
        <w:t>8</w:t>
      </w:r>
    </w:p>
    <w:p w14:paraId="3B5C183E" w14:textId="3EA6EEBC" w:rsidR="000B66EB" w:rsidRPr="003234ED" w:rsidRDefault="000B66EB" w:rsidP="001B739B">
      <w:pPr>
        <w:pStyle w:val="BodyText2"/>
        <w:numPr>
          <w:ilvl w:val="0"/>
          <w:numId w:val="11"/>
        </w:numPr>
        <w:tabs>
          <w:tab w:val="clear" w:pos="8640"/>
        </w:tabs>
        <w:jc w:val="left"/>
        <w:rPr>
          <w:rFonts w:ascii="Arial" w:hAnsi="Arial" w:cs="Arial"/>
        </w:rPr>
      </w:pPr>
      <w:r w:rsidRPr="003234ED">
        <w:rPr>
          <w:rFonts w:ascii="Arial" w:hAnsi="Arial" w:cs="Arial"/>
        </w:rPr>
        <w:t>Reduced technical debt by achiev</w:t>
      </w:r>
      <w:r w:rsidR="0020759D" w:rsidRPr="003234ED">
        <w:rPr>
          <w:rFonts w:ascii="Arial" w:hAnsi="Arial" w:cs="Arial"/>
        </w:rPr>
        <w:t>ing</w:t>
      </w:r>
      <w:r w:rsidRPr="003234ED">
        <w:rPr>
          <w:rFonts w:ascii="Arial" w:hAnsi="Arial" w:cs="Arial"/>
        </w:rPr>
        <w:t xml:space="preserve"> </w:t>
      </w:r>
      <w:r w:rsidRPr="002C1083">
        <w:rPr>
          <w:rFonts w:ascii="Arial" w:hAnsi="Arial" w:cs="Arial"/>
          <w:b/>
          <w:bCs/>
        </w:rPr>
        <w:t>90% upgrades</w:t>
      </w:r>
      <w:r w:rsidRPr="003234ED">
        <w:rPr>
          <w:rFonts w:ascii="Arial" w:hAnsi="Arial" w:cs="Arial"/>
        </w:rPr>
        <w:t xml:space="preserve"> of Financial Suite </w:t>
      </w:r>
      <w:r w:rsidR="00C24208">
        <w:rPr>
          <w:rFonts w:ascii="Arial" w:hAnsi="Arial" w:cs="Arial"/>
        </w:rPr>
        <w:t xml:space="preserve">product </w:t>
      </w:r>
      <w:r w:rsidRPr="003234ED">
        <w:rPr>
          <w:rFonts w:ascii="Arial" w:hAnsi="Arial" w:cs="Arial"/>
        </w:rPr>
        <w:t>in 1 year through sales campaign by streamlining sale-to-deploy process and packaging licenses with installation and configuration resource hours.</w:t>
      </w:r>
    </w:p>
    <w:p w14:paraId="3C9E19C6" w14:textId="70D6FB7A" w:rsidR="00EE1807" w:rsidRDefault="00EE1807" w:rsidP="004D075E">
      <w:pPr>
        <w:pStyle w:val="BodyText2"/>
        <w:numPr>
          <w:ilvl w:val="0"/>
          <w:numId w:val="11"/>
        </w:numPr>
        <w:tabs>
          <w:tab w:val="clear" w:pos="8640"/>
        </w:tabs>
        <w:jc w:val="left"/>
        <w:rPr>
          <w:rFonts w:ascii="Arial" w:hAnsi="Arial" w:cs="Arial"/>
        </w:rPr>
      </w:pPr>
      <w:r>
        <w:rPr>
          <w:rFonts w:ascii="Arial" w:hAnsi="Arial" w:cs="Arial"/>
        </w:rPr>
        <w:t xml:space="preserve">Deployed contextual training videos on </w:t>
      </w:r>
      <w:r w:rsidR="00382BD6">
        <w:rPr>
          <w:rFonts w:ascii="Arial" w:hAnsi="Arial" w:cs="Arial"/>
        </w:rPr>
        <w:t xml:space="preserve">home-grown Business </w:t>
      </w:r>
      <w:r>
        <w:rPr>
          <w:rFonts w:ascii="Arial" w:hAnsi="Arial" w:cs="Arial"/>
        </w:rPr>
        <w:t xml:space="preserve">Analytics portal, reducing number of </w:t>
      </w:r>
      <w:r w:rsidR="00904FF4">
        <w:rPr>
          <w:rFonts w:ascii="Arial" w:hAnsi="Arial" w:cs="Arial"/>
        </w:rPr>
        <w:t>support t</w:t>
      </w:r>
      <w:r>
        <w:rPr>
          <w:rFonts w:ascii="Arial" w:hAnsi="Arial" w:cs="Arial"/>
        </w:rPr>
        <w:t xml:space="preserve">ickets </w:t>
      </w:r>
      <w:r w:rsidR="00382BD6">
        <w:rPr>
          <w:rFonts w:ascii="Arial" w:hAnsi="Arial" w:cs="Arial"/>
        </w:rPr>
        <w:t xml:space="preserve">on the product </w:t>
      </w:r>
      <w:r w:rsidRPr="002C1083">
        <w:rPr>
          <w:rFonts w:ascii="Arial" w:hAnsi="Arial" w:cs="Arial"/>
        </w:rPr>
        <w:t xml:space="preserve">from </w:t>
      </w:r>
      <w:r w:rsidR="00904FF4" w:rsidRPr="002C1083">
        <w:rPr>
          <w:rFonts w:ascii="Arial" w:hAnsi="Arial" w:cs="Arial"/>
          <w:b/>
          <w:bCs/>
        </w:rPr>
        <w:t>4</w:t>
      </w:r>
      <w:r w:rsidRPr="002C1083">
        <w:rPr>
          <w:rFonts w:ascii="Arial" w:hAnsi="Arial" w:cs="Arial"/>
          <w:b/>
          <w:bCs/>
        </w:rPr>
        <w:t>0 per week to</w:t>
      </w:r>
      <w:r w:rsidR="00904FF4" w:rsidRPr="002C1083">
        <w:rPr>
          <w:rFonts w:ascii="Arial" w:hAnsi="Arial" w:cs="Arial"/>
          <w:b/>
          <w:bCs/>
        </w:rPr>
        <w:t xml:space="preserve"> 10 per week</w:t>
      </w:r>
      <w:r>
        <w:rPr>
          <w:rFonts w:ascii="Arial" w:hAnsi="Arial" w:cs="Arial"/>
        </w:rPr>
        <w:t>.</w:t>
      </w:r>
    </w:p>
    <w:p w14:paraId="473CF95B" w14:textId="7175B534" w:rsidR="004F6E32" w:rsidRPr="003234ED" w:rsidRDefault="004F6E32" w:rsidP="004F6E32">
      <w:pPr>
        <w:pStyle w:val="BodyText2"/>
        <w:numPr>
          <w:ilvl w:val="0"/>
          <w:numId w:val="11"/>
        </w:numPr>
        <w:tabs>
          <w:tab w:val="clear" w:pos="8640"/>
        </w:tabs>
        <w:jc w:val="left"/>
        <w:rPr>
          <w:rFonts w:ascii="Arial" w:hAnsi="Arial" w:cs="Arial"/>
        </w:rPr>
      </w:pPr>
      <w:r w:rsidRPr="002C1083">
        <w:rPr>
          <w:rFonts w:ascii="Arial" w:hAnsi="Arial" w:cs="Arial"/>
          <w:b/>
          <w:bCs/>
        </w:rPr>
        <w:t>Saved $200K annually</w:t>
      </w:r>
      <w:r w:rsidRPr="003234ED">
        <w:rPr>
          <w:rFonts w:ascii="Arial" w:hAnsi="Arial" w:cs="Arial"/>
        </w:rPr>
        <w:t xml:space="preserve"> in support costs for the business unit by identifying skilled resources and setting up offshore support center for Business Analytics</w:t>
      </w:r>
      <w:r w:rsidR="00866D76">
        <w:rPr>
          <w:rFonts w:ascii="Arial" w:hAnsi="Arial" w:cs="Arial"/>
        </w:rPr>
        <w:t xml:space="preserve"> product</w:t>
      </w:r>
      <w:r w:rsidRPr="003234ED">
        <w:rPr>
          <w:rFonts w:ascii="Arial" w:hAnsi="Arial" w:cs="Arial"/>
        </w:rPr>
        <w:t>.</w:t>
      </w:r>
    </w:p>
    <w:p w14:paraId="0C085FDA" w14:textId="329A256F" w:rsidR="0092683E" w:rsidRPr="003234ED" w:rsidRDefault="00C42F8C" w:rsidP="0092683E">
      <w:pPr>
        <w:pStyle w:val="BodyText2"/>
        <w:numPr>
          <w:ilvl w:val="0"/>
          <w:numId w:val="11"/>
        </w:numPr>
        <w:tabs>
          <w:tab w:val="clear" w:pos="8640"/>
        </w:tabs>
        <w:jc w:val="left"/>
        <w:rPr>
          <w:rFonts w:ascii="Arial" w:hAnsi="Arial" w:cs="Arial"/>
        </w:rPr>
      </w:pPr>
      <w:r>
        <w:rPr>
          <w:rFonts w:ascii="Arial" w:hAnsi="Arial" w:cs="Arial"/>
        </w:rPr>
        <w:t xml:space="preserve">Designed and </w:t>
      </w:r>
      <w:r w:rsidRPr="002C1083">
        <w:rPr>
          <w:rFonts w:ascii="Arial" w:hAnsi="Arial" w:cs="Arial"/>
          <w:b/>
          <w:bCs/>
        </w:rPr>
        <w:t>d</w:t>
      </w:r>
      <w:r w:rsidR="0092683E" w:rsidRPr="002C1083">
        <w:rPr>
          <w:rFonts w:ascii="Arial" w:hAnsi="Arial" w:cs="Arial"/>
          <w:b/>
          <w:bCs/>
        </w:rPr>
        <w:t xml:space="preserve">elivered </w:t>
      </w:r>
      <w:r w:rsidRPr="002C1083">
        <w:rPr>
          <w:rFonts w:ascii="Arial" w:hAnsi="Arial" w:cs="Arial"/>
          <w:b/>
          <w:bCs/>
        </w:rPr>
        <w:t>50 days</w:t>
      </w:r>
      <w:r w:rsidR="0092683E" w:rsidRPr="002C1083">
        <w:rPr>
          <w:rFonts w:ascii="Arial" w:hAnsi="Arial" w:cs="Arial"/>
          <w:b/>
          <w:bCs/>
        </w:rPr>
        <w:t xml:space="preserve"> of </w:t>
      </w:r>
      <w:r w:rsidR="002C1083" w:rsidRPr="002C1083">
        <w:rPr>
          <w:rFonts w:ascii="Arial" w:hAnsi="Arial" w:cs="Arial"/>
          <w:b/>
          <w:bCs/>
        </w:rPr>
        <w:t>training</w:t>
      </w:r>
      <w:r w:rsidR="002C1083">
        <w:rPr>
          <w:rFonts w:ascii="Arial" w:hAnsi="Arial" w:cs="Arial"/>
        </w:rPr>
        <w:t xml:space="preserve"> comprising of </w:t>
      </w:r>
      <w:r>
        <w:rPr>
          <w:rFonts w:ascii="Arial" w:hAnsi="Arial" w:cs="Arial"/>
        </w:rPr>
        <w:t>various classroom-based and remote training</w:t>
      </w:r>
      <w:r w:rsidR="00840CA9">
        <w:rPr>
          <w:rFonts w:ascii="Arial" w:hAnsi="Arial" w:cs="Arial"/>
        </w:rPr>
        <w:t xml:space="preserve"> session</w:t>
      </w:r>
      <w:r>
        <w:rPr>
          <w:rFonts w:ascii="Arial" w:hAnsi="Arial" w:cs="Arial"/>
        </w:rPr>
        <w:t>s</w:t>
      </w:r>
      <w:r w:rsidR="0092683E" w:rsidRPr="003234ED">
        <w:rPr>
          <w:rFonts w:ascii="Arial" w:hAnsi="Arial" w:cs="Arial"/>
        </w:rPr>
        <w:t>. The training</w:t>
      </w:r>
      <w:r w:rsidR="000E05C7" w:rsidRPr="003234ED">
        <w:rPr>
          <w:rFonts w:ascii="Arial" w:hAnsi="Arial" w:cs="Arial"/>
        </w:rPr>
        <w:t xml:space="preserve"> </w:t>
      </w:r>
      <w:r w:rsidR="0092683E" w:rsidRPr="003234ED">
        <w:rPr>
          <w:rFonts w:ascii="Arial" w:hAnsi="Arial" w:cs="Arial"/>
        </w:rPr>
        <w:t>included modules of platform administration and application</w:t>
      </w:r>
      <w:r>
        <w:rPr>
          <w:rFonts w:ascii="Arial" w:hAnsi="Arial" w:cs="Arial"/>
        </w:rPr>
        <w:t xml:space="preserve"> development</w:t>
      </w:r>
      <w:r w:rsidR="0092683E" w:rsidRPr="003234ED">
        <w:rPr>
          <w:rFonts w:ascii="Arial" w:hAnsi="Arial" w:cs="Arial"/>
        </w:rPr>
        <w:t xml:space="preserve"> using low-code/no-code tools</w:t>
      </w:r>
      <w:r w:rsidR="000E05C7" w:rsidRPr="003234ED">
        <w:rPr>
          <w:rFonts w:ascii="Arial" w:hAnsi="Arial" w:cs="Arial"/>
        </w:rPr>
        <w:t>.</w:t>
      </w:r>
    </w:p>
    <w:p w14:paraId="4D4378EF" w14:textId="77777777" w:rsidR="00252F13" w:rsidRDefault="00252F13" w:rsidP="00252F13">
      <w:pPr>
        <w:pStyle w:val="BodyText2"/>
        <w:tabs>
          <w:tab w:val="clear" w:pos="8640"/>
        </w:tabs>
        <w:jc w:val="left"/>
        <w:rPr>
          <w:rFonts w:ascii="Arial" w:hAnsi="Arial" w:cs="Arial"/>
        </w:rPr>
      </w:pPr>
    </w:p>
    <w:bookmarkEnd w:id="0"/>
    <w:p w14:paraId="68E338AD" w14:textId="248182F8" w:rsidR="00D90DA1" w:rsidRPr="003B18BB" w:rsidRDefault="00D90DA1" w:rsidP="00D90DA1">
      <w:pPr>
        <w:jc w:val="both"/>
        <w:rPr>
          <w:rFonts w:ascii="Arial" w:hAnsi="Arial" w:cs="Arial"/>
          <w:b/>
          <w:sz w:val="24"/>
          <w:szCs w:val="22"/>
        </w:rPr>
      </w:pPr>
      <w:r w:rsidRPr="003B18BB">
        <w:rPr>
          <w:rFonts w:ascii="Arial" w:hAnsi="Arial" w:cs="Arial"/>
          <w:b/>
          <w:bCs/>
          <w:sz w:val="24"/>
          <w:szCs w:val="24"/>
        </w:rPr>
        <w:t>Senior Manager R&amp;D</w:t>
      </w:r>
      <w:r w:rsidRPr="003B18BB">
        <w:rPr>
          <w:rFonts w:ascii="Arial" w:hAnsi="Arial" w:cs="Arial"/>
          <w:b/>
          <w:sz w:val="24"/>
          <w:szCs w:val="24"/>
        </w:rPr>
        <w:t xml:space="preserve">, </w:t>
      </w:r>
      <w:r w:rsidRPr="003B18BB">
        <w:rPr>
          <w:rFonts w:ascii="Arial" w:hAnsi="Arial" w:cs="Arial"/>
          <w:b/>
          <w:sz w:val="24"/>
          <w:szCs w:val="22"/>
        </w:rPr>
        <w:t>Concentrix, Jan 2011 – Dec 2013</w:t>
      </w:r>
    </w:p>
    <w:p w14:paraId="7EB3B26A" w14:textId="19DF98F5" w:rsidR="00A51F53" w:rsidRPr="003B18BB" w:rsidRDefault="00A51F53" w:rsidP="009320BA">
      <w:pPr>
        <w:pStyle w:val="BodyText2"/>
        <w:numPr>
          <w:ilvl w:val="0"/>
          <w:numId w:val="11"/>
        </w:numPr>
        <w:tabs>
          <w:tab w:val="clear" w:pos="8640"/>
        </w:tabs>
        <w:jc w:val="left"/>
        <w:rPr>
          <w:rFonts w:ascii="Arial" w:hAnsi="Arial" w:cs="Arial"/>
        </w:rPr>
      </w:pPr>
      <w:r w:rsidRPr="003B18BB">
        <w:rPr>
          <w:rFonts w:ascii="Arial" w:hAnsi="Arial" w:cs="Arial"/>
        </w:rPr>
        <w:t>Managed product development teams</w:t>
      </w:r>
      <w:r w:rsidR="009320BA" w:rsidRPr="003B18BB">
        <w:rPr>
          <w:rFonts w:ascii="Arial" w:hAnsi="Arial" w:cs="Arial"/>
        </w:rPr>
        <w:t xml:space="preserve">, </w:t>
      </w:r>
      <w:r w:rsidR="00B16170">
        <w:rPr>
          <w:rFonts w:ascii="Arial" w:hAnsi="Arial" w:cs="Arial"/>
        </w:rPr>
        <w:t xml:space="preserve">delivered </w:t>
      </w:r>
      <w:r w:rsidRPr="003B18BB">
        <w:rPr>
          <w:rFonts w:ascii="Arial" w:hAnsi="Arial" w:cs="Arial"/>
        </w:rPr>
        <w:t>product releases</w:t>
      </w:r>
      <w:r w:rsidR="00B16170">
        <w:rPr>
          <w:rFonts w:ascii="Arial" w:hAnsi="Arial" w:cs="Arial"/>
        </w:rPr>
        <w:t xml:space="preserve"> following Agile-Scrum development methodology</w:t>
      </w:r>
      <w:r w:rsidRPr="003B18BB">
        <w:rPr>
          <w:rFonts w:ascii="Arial" w:hAnsi="Arial" w:cs="Arial"/>
        </w:rPr>
        <w:t>, provided customer support, and helped implementation teams</w:t>
      </w:r>
      <w:r w:rsidR="00B940BA">
        <w:rPr>
          <w:rFonts w:ascii="Arial" w:hAnsi="Arial" w:cs="Arial"/>
        </w:rPr>
        <w:t>.</w:t>
      </w:r>
    </w:p>
    <w:p w14:paraId="0FB62E98" w14:textId="3A84DC66" w:rsidR="00520482" w:rsidRPr="003B18BB" w:rsidRDefault="008E020C" w:rsidP="00A51F53">
      <w:pPr>
        <w:pStyle w:val="BodyText2"/>
        <w:numPr>
          <w:ilvl w:val="0"/>
          <w:numId w:val="11"/>
        </w:numPr>
        <w:tabs>
          <w:tab w:val="clear" w:pos="8640"/>
        </w:tabs>
        <w:jc w:val="left"/>
        <w:rPr>
          <w:rFonts w:ascii="Arial" w:hAnsi="Arial" w:cs="Arial"/>
        </w:rPr>
      </w:pPr>
      <w:r>
        <w:rPr>
          <w:rFonts w:ascii="Arial" w:hAnsi="Arial" w:cs="Arial"/>
        </w:rPr>
        <w:t>Created</w:t>
      </w:r>
      <w:r w:rsidR="00674E1E">
        <w:rPr>
          <w:rFonts w:ascii="Arial" w:hAnsi="Arial" w:cs="Arial"/>
        </w:rPr>
        <w:t xml:space="preserve"> a</w:t>
      </w:r>
      <w:r>
        <w:rPr>
          <w:rFonts w:ascii="Arial" w:hAnsi="Arial" w:cs="Arial"/>
        </w:rPr>
        <w:t>n</w:t>
      </w:r>
      <w:r w:rsidR="00674E1E">
        <w:rPr>
          <w:rFonts w:ascii="Arial" w:hAnsi="Arial" w:cs="Arial"/>
        </w:rPr>
        <w:t xml:space="preserve"> </w:t>
      </w:r>
      <w:r>
        <w:rPr>
          <w:rFonts w:ascii="Arial" w:hAnsi="Arial" w:cs="Arial"/>
        </w:rPr>
        <w:t>employee-</w:t>
      </w:r>
      <w:r w:rsidR="00674E1E">
        <w:rPr>
          <w:rFonts w:ascii="Arial" w:hAnsi="Arial" w:cs="Arial"/>
        </w:rPr>
        <w:t xml:space="preserve">performance assessment </w:t>
      </w:r>
      <w:r w:rsidR="008F0358">
        <w:rPr>
          <w:rFonts w:ascii="Arial" w:hAnsi="Arial" w:cs="Arial"/>
        </w:rPr>
        <w:t>model</w:t>
      </w:r>
      <w:r>
        <w:rPr>
          <w:rFonts w:ascii="Arial" w:hAnsi="Arial" w:cs="Arial"/>
        </w:rPr>
        <w:t xml:space="preserve"> that</w:t>
      </w:r>
      <w:r w:rsidRPr="00C32F65">
        <w:rPr>
          <w:rFonts w:ascii="Arial" w:hAnsi="Arial" w:cs="Arial"/>
        </w:rPr>
        <w:t xml:space="preserve"> standardized performance review</w:t>
      </w:r>
      <w:r w:rsidR="008F0358" w:rsidRPr="00C32F65">
        <w:rPr>
          <w:rFonts w:ascii="Arial" w:hAnsi="Arial" w:cs="Arial"/>
        </w:rPr>
        <w:t>s</w:t>
      </w:r>
      <w:r>
        <w:rPr>
          <w:rFonts w:ascii="Arial" w:hAnsi="Arial" w:cs="Arial"/>
        </w:rPr>
        <w:t xml:space="preserve"> of team members across different types </w:t>
      </w:r>
      <w:r w:rsidR="00C83268">
        <w:rPr>
          <w:rFonts w:ascii="Arial" w:hAnsi="Arial" w:cs="Arial"/>
        </w:rPr>
        <w:t xml:space="preserve">of </w:t>
      </w:r>
      <w:r>
        <w:rPr>
          <w:rFonts w:ascii="Arial" w:hAnsi="Arial" w:cs="Arial"/>
        </w:rPr>
        <w:t>projects and roles</w:t>
      </w:r>
      <w:r w:rsidR="00B81F73" w:rsidRPr="003B18BB">
        <w:rPr>
          <w:rFonts w:ascii="Arial" w:hAnsi="Arial" w:cs="Arial"/>
        </w:rPr>
        <w:t>.</w:t>
      </w:r>
    </w:p>
    <w:p w14:paraId="4ED07FAC" w14:textId="75B63AA7" w:rsidR="00A51F53" w:rsidRPr="003B18BB" w:rsidRDefault="008E75F4" w:rsidP="00A51F53">
      <w:pPr>
        <w:pStyle w:val="BodyText2"/>
        <w:numPr>
          <w:ilvl w:val="0"/>
          <w:numId w:val="11"/>
        </w:numPr>
        <w:tabs>
          <w:tab w:val="clear" w:pos="8640"/>
        </w:tabs>
        <w:jc w:val="left"/>
        <w:rPr>
          <w:rFonts w:ascii="Arial" w:hAnsi="Arial" w:cs="Arial"/>
        </w:rPr>
      </w:pPr>
      <w:r>
        <w:rPr>
          <w:rFonts w:ascii="Arial" w:hAnsi="Arial" w:cs="Arial"/>
        </w:rPr>
        <w:t>Developed a reusable demo framework and d</w:t>
      </w:r>
      <w:r w:rsidR="00674E1E" w:rsidRPr="007F6370">
        <w:rPr>
          <w:rFonts w:ascii="Arial" w:hAnsi="Arial" w:cs="Arial"/>
        </w:rPr>
        <w:t xml:space="preserve">elivered 12 demos </w:t>
      </w:r>
      <w:r w:rsidR="00321BDE">
        <w:rPr>
          <w:rFonts w:ascii="Arial" w:hAnsi="Arial" w:cs="Arial"/>
        </w:rPr>
        <w:t xml:space="preserve">in 6 weeks </w:t>
      </w:r>
      <w:r w:rsidR="00674E1E" w:rsidRPr="007F6370">
        <w:rPr>
          <w:rFonts w:ascii="Arial" w:hAnsi="Arial" w:cs="Arial"/>
        </w:rPr>
        <w:t xml:space="preserve">with </w:t>
      </w:r>
      <w:r>
        <w:rPr>
          <w:rFonts w:ascii="Arial" w:hAnsi="Arial" w:cs="Arial"/>
        </w:rPr>
        <w:t>customized</w:t>
      </w:r>
      <w:r w:rsidR="00674E1E" w:rsidRPr="007F6370">
        <w:rPr>
          <w:rFonts w:ascii="Arial" w:hAnsi="Arial" w:cs="Arial"/>
        </w:rPr>
        <w:t xml:space="preserve"> use cases to prospective customers of agent desktop</w:t>
      </w:r>
      <w:r w:rsidR="00674E1E">
        <w:rPr>
          <w:rFonts w:ascii="Arial" w:hAnsi="Arial" w:cs="Arial"/>
        </w:rPr>
        <w:t xml:space="preserve"> solution.</w:t>
      </w:r>
    </w:p>
    <w:p w14:paraId="4DAE8C46" w14:textId="77777777" w:rsidR="00A51F53" w:rsidRPr="003B18BB" w:rsidRDefault="00A51F53" w:rsidP="00A51F53">
      <w:pPr>
        <w:pStyle w:val="BodyText2"/>
        <w:tabs>
          <w:tab w:val="clear" w:pos="8640"/>
        </w:tabs>
        <w:jc w:val="left"/>
        <w:rPr>
          <w:rFonts w:ascii="Arial" w:hAnsi="Arial" w:cs="Arial"/>
        </w:rPr>
      </w:pPr>
    </w:p>
    <w:p w14:paraId="0F3FFB4D" w14:textId="7D837601" w:rsidR="00641BF5" w:rsidRPr="00676418" w:rsidRDefault="00641BF5" w:rsidP="00641BF5">
      <w:pPr>
        <w:jc w:val="both"/>
        <w:rPr>
          <w:rFonts w:ascii="Arial" w:hAnsi="Arial" w:cs="Arial"/>
          <w:b/>
          <w:sz w:val="24"/>
          <w:szCs w:val="22"/>
        </w:rPr>
      </w:pPr>
      <w:r>
        <w:rPr>
          <w:rFonts w:ascii="Arial" w:hAnsi="Arial" w:cs="Arial"/>
          <w:b/>
          <w:bCs/>
          <w:sz w:val="24"/>
          <w:szCs w:val="24"/>
        </w:rPr>
        <w:t>Project Manager</w:t>
      </w:r>
      <w:r w:rsidRPr="006A7CE6">
        <w:rPr>
          <w:rFonts w:ascii="Arial" w:hAnsi="Arial" w:cs="Arial"/>
          <w:b/>
          <w:sz w:val="24"/>
          <w:szCs w:val="24"/>
        </w:rPr>
        <w:t xml:space="preserve">, </w:t>
      </w:r>
      <w:r>
        <w:rPr>
          <w:rFonts w:ascii="Arial" w:hAnsi="Arial" w:cs="Arial"/>
          <w:b/>
          <w:sz w:val="24"/>
          <w:szCs w:val="22"/>
        </w:rPr>
        <w:t xml:space="preserve">Axis IT&amp;T Ltd, </w:t>
      </w:r>
      <w:r w:rsidR="00EF5C29">
        <w:rPr>
          <w:rFonts w:ascii="Arial" w:hAnsi="Arial" w:cs="Arial"/>
          <w:b/>
          <w:sz w:val="24"/>
          <w:szCs w:val="22"/>
        </w:rPr>
        <w:t>May</w:t>
      </w:r>
      <w:r>
        <w:rPr>
          <w:rFonts w:ascii="Arial" w:hAnsi="Arial" w:cs="Arial"/>
          <w:b/>
          <w:sz w:val="24"/>
          <w:szCs w:val="22"/>
        </w:rPr>
        <w:t xml:space="preserve"> 200</w:t>
      </w:r>
      <w:r w:rsidR="00E64DFF">
        <w:rPr>
          <w:rFonts w:ascii="Arial" w:hAnsi="Arial" w:cs="Arial"/>
          <w:b/>
          <w:sz w:val="24"/>
          <w:szCs w:val="22"/>
        </w:rPr>
        <w:t>7</w:t>
      </w:r>
      <w:r>
        <w:rPr>
          <w:rFonts w:ascii="Arial" w:hAnsi="Arial" w:cs="Arial"/>
          <w:b/>
          <w:sz w:val="24"/>
          <w:szCs w:val="22"/>
        </w:rPr>
        <w:t xml:space="preserve"> – Dec 2010</w:t>
      </w:r>
    </w:p>
    <w:p w14:paraId="2498816E" w14:textId="46E7E215" w:rsidR="00641BF5" w:rsidRPr="00F77DD1" w:rsidRDefault="00641BF5" w:rsidP="00641BF5">
      <w:pPr>
        <w:pStyle w:val="BodyText2"/>
        <w:numPr>
          <w:ilvl w:val="0"/>
          <w:numId w:val="11"/>
        </w:numPr>
        <w:tabs>
          <w:tab w:val="clear" w:pos="8640"/>
        </w:tabs>
        <w:jc w:val="left"/>
        <w:rPr>
          <w:rFonts w:ascii="Arial" w:hAnsi="Arial" w:cs="Arial"/>
        </w:rPr>
      </w:pPr>
      <w:r w:rsidRPr="00F77DD1">
        <w:rPr>
          <w:rFonts w:ascii="Arial" w:hAnsi="Arial" w:cs="Arial"/>
        </w:rPr>
        <w:t xml:space="preserve">Managed offshore team and deliverables for </w:t>
      </w:r>
      <w:r>
        <w:rPr>
          <w:rFonts w:ascii="Arial" w:hAnsi="Arial" w:cs="Arial"/>
        </w:rPr>
        <w:t>customer experience</w:t>
      </w:r>
      <w:r w:rsidRPr="00F77DD1">
        <w:rPr>
          <w:rFonts w:ascii="Arial" w:hAnsi="Arial" w:cs="Arial"/>
        </w:rPr>
        <w:t xml:space="preserve"> </w:t>
      </w:r>
      <w:r w:rsidR="00301D8C">
        <w:rPr>
          <w:rFonts w:ascii="Arial" w:hAnsi="Arial" w:cs="Arial"/>
        </w:rPr>
        <w:t xml:space="preserve">and contact center </w:t>
      </w:r>
      <w:r>
        <w:rPr>
          <w:rFonts w:ascii="Arial" w:hAnsi="Arial" w:cs="Arial"/>
        </w:rPr>
        <w:t>applications.</w:t>
      </w:r>
    </w:p>
    <w:p w14:paraId="09AA253E" w14:textId="4A7DCC7A" w:rsidR="00641BF5" w:rsidRDefault="00800049" w:rsidP="00641BF5">
      <w:pPr>
        <w:pStyle w:val="BodyText2"/>
        <w:numPr>
          <w:ilvl w:val="0"/>
          <w:numId w:val="11"/>
        </w:numPr>
        <w:tabs>
          <w:tab w:val="clear" w:pos="8640"/>
        </w:tabs>
        <w:jc w:val="left"/>
        <w:rPr>
          <w:rFonts w:ascii="Arial" w:hAnsi="Arial" w:cs="Arial"/>
        </w:rPr>
      </w:pPr>
      <w:r w:rsidRPr="007F6370">
        <w:rPr>
          <w:rFonts w:ascii="Arial" w:hAnsi="Arial" w:cs="Arial"/>
        </w:rPr>
        <w:t>Built</w:t>
      </w:r>
      <w:r w:rsidR="00641BF5" w:rsidRPr="007F6370">
        <w:rPr>
          <w:rFonts w:ascii="Arial" w:hAnsi="Arial" w:cs="Arial"/>
        </w:rPr>
        <w:t xml:space="preserve"> a new team of 15 java developers </w:t>
      </w:r>
      <w:r w:rsidR="002F664C" w:rsidRPr="007F6370">
        <w:rPr>
          <w:rFonts w:ascii="Arial" w:hAnsi="Arial" w:cs="Arial"/>
        </w:rPr>
        <w:t xml:space="preserve">by leading recruitment and hiring efforts </w:t>
      </w:r>
      <w:r w:rsidR="00641BF5" w:rsidRPr="007F6370">
        <w:rPr>
          <w:rFonts w:ascii="Arial" w:hAnsi="Arial" w:cs="Arial"/>
        </w:rPr>
        <w:t>to work on various</w:t>
      </w:r>
      <w:r w:rsidR="00641BF5">
        <w:rPr>
          <w:rFonts w:ascii="Arial" w:hAnsi="Arial" w:cs="Arial"/>
        </w:rPr>
        <w:t xml:space="preserve"> projects</w:t>
      </w:r>
      <w:r>
        <w:rPr>
          <w:rFonts w:ascii="Arial" w:hAnsi="Arial" w:cs="Arial"/>
        </w:rPr>
        <w:t xml:space="preserve"> including frontend and backend solutions.</w:t>
      </w:r>
    </w:p>
    <w:p w14:paraId="27701E4E" w14:textId="68DC3F1F" w:rsidR="002F664C" w:rsidRDefault="00043888" w:rsidP="00641BF5">
      <w:pPr>
        <w:pStyle w:val="BodyText2"/>
        <w:numPr>
          <w:ilvl w:val="0"/>
          <w:numId w:val="11"/>
        </w:numPr>
        <w:tabs>
          <w:tab w:val="clear" w:pos="8640"/>
        </w:tabs>
        <w:jc w:val="left"/>
        <w:rPr>
          <w:rFonts w:ascii="Arial" w:hAnsi="Arial" w:cs="Arial"/>
        </w:rPr>
      </w:pPr>
      <w:r>
        <w:rPr>
          <w:rFonts w:ascii="Arial" w:hAnsi="Arial" w:cs="Arial"/>
        </w:rPr>
        <w:t>Delivered</w:t>
      </w:r>
      <w:r w:rsidR="002F664C">
        <w:rPr>
          <w:rFonts w:ascii="Arial" w:hAnsi="Arial" w:cs="Arial"/>
        </w:rPr>
        <w:t xml:space="preserve"> initial release of packaged IVR solution and led 0-to-1 product development effort.</w:t>
      </w:r>
    </w:p>
    <w:p w14:paraId="31443ABA" w14:textId="77777777" w:rsidR="00641BF5" w:rsidRDefault="00641BF5" w:rsidP="00641BF5">
      <w:pPr>
        <w:pStyle w:val="BodyText2"/>
        <w:tabs>
          <w:tab w:val="clear" w:pos="8640"/>
        </w:tabs>
        <w:jc w:val="left"/>
        <w:rPr>
          <w:rFonts w:ascii="Arial" w:hAnsi="Arial" w:cs="Arial"/>
        </w:rPr>
      </w:pPr>
    </w:p>
    <w:p w14:paraId="6503B4DA" w14:textId="77777777" w:rsidR="00B940BA" w:rsidRPr="003B18BB" w:rsidRDefault="00B940BA" w:rsidP="00B940BA">
      <w:pPr>
        <w:jc w:val="both"/>
        <w:rPr>
          <w:rFonts w:ascii="Arial" w:hAnsi="Arial" w:cs="Arial"/>
          <w:b/>
          <w:bCs/>
          <w:sz w:val="24"/>
          <w:szCs w:val="24"/>
        </w:rPr>
      </w:pPr>
      <w:r w:rsidRPr="00E76070">
        <w:rPr>
          <w:rFonts w:ascii="Arial" w:hAnsi="Arial" w:cs="Arial"/>
          <w:b/>
          <w:bCs/>
          <w:sz w:val="24"/>
          <w:szCs w:val="24"/>
        </w:rPr>
        <w:t>Prior Experiences</w:t>
      </w:r>
    </w:p>
    <w:p w14:paraId="42521345" w14:textId="5764C396" w:rsidR="00D5608B" w:rsidRPr="003B18BB" w:rsidRDefault="00D5608B" w:rsidP="00D5608B">
      <w:pPr>
        <w:pStyle w:val="BodyText2"/>
        <w:numPr>
          <w:ilvl w:val="0"/>
          <w:numId w:val="11"/>
        </w:numPr>
        <w:tabs>
          <w:tab w:val="clear" w:pos="8640"/>
        </w:tabs>
        <w:jc w:val="left"/>
        <w:rPr>
          <w:rFonts w:ascii="Arial" w:hAnsi="Arial" w:cs="Arial"/>
        </w:rPr>
      </w:pPr>
      <w:r>
        <w:rPr>
          <w:rFonts w:ascii="Arial" w:hAnsi="Arial" w:cs="Arial"/>
        </w:rPr>
        <w:t>Team</w:t>
      </w:r>
      <w:r w:rsidRPr="003B18BB">
        <w:rPr>
          <w:rFonts w:ascii="Arial" w:hAnsi="Arial" w:cs="Arial"/>
        </w:rPr>
        <w:t xml:space="preserve"> Leader, </w:t>
      </w:r>
      <w:r>
        <w:rPr>
          <w:rFonts w:ascii="Arial" w:hAnsi="Arial" w:cs="Arial"/>
        </w:rPr>
        <w:t>Axis India Pvt Ltd</w:t>
      </w:r>
      <w:r w:rsidRPr="003B18BB">
        <w:rPr>
          <w:rFonts w:ascii="Arial" w:hAnsi="Arial" w:cs="Arial"/>
        </w:rPr>
        <w:t>, 200</w:t>
      </w:r>
      <w:r>
        <w:rPr>
          <w:rFonts w:ascii="Arial" w:hAnsi="Arial" w:cs="Arial"/>
        </w:rPr>
        <w:t>2</w:t>
      </w:r>
      <w:r w:rsidRPr="003B18BB">
        <w:rPr>
          <w:rFonts w:ascii="Arial" w:hAnsi="Arial" w:cs="Arial"/>
        </w:rPr>
        <w:t>-200</w:t>
      </w:r>
      <w:r w:rsidR="009572FF">
        <w:rPr>
          <w:rFonts w:ascii="Arial" w:hAnsi="Arial" w:cs="Arial"/>
        </w:rPr>
        <w:t>7</w:t>
      </w:r>
      <w:r w:rsidRPr="003B18BB">
        <w:rPr>
          <w:rFonts w:ascii="Arial" w:hAnsi="Arial" w:cs="Arial"/>
        </w:rPr>
        <w:t xml:space="preserve"> – </w:t>
      </w:r>
      <w:r>
        <w:rPr>
          <w:rFonts w:ascii="Arial" w:hAnsi="Arial" w:cs="Arial"/>
        </w:rPr>
        <w:t>Java, C++, IVR, VXML</w:t>
      </w:r>
      <w:r w:rsidRPr="003B18BB">
        <w:rPr>
          <w:rFonts w:ascii="Arial" w:hAnsi="Arial" w:cs="Arial"/>
        </w:rPr>
        <w:t xml:space="preserve"> Developer</w:t>
      </w:r>
    </w:p>
    <w:p w14:paraId="61BA1B5A" w14:textId="77777777" w:rsidR="00D5608B" w:rsidRPr="003B18BB" w:rsidRDefault="00D5608B" w:rsidP="00D5608B">
      <w:pPr>
        <w:pStyle w:val="BodyText2"/>
        <w:numPr>
          <w:ilvl w:val="0"/>
          <w:numId w:val="11"/>
        </w:numPr>
        <w:tabs>
          <w:tab w:val="clear" w:pos="8640"/>
        </w:tabs>
        <w:jc w:val="left"/>
        <w:rPr>
          <w:rFonts w:ascii="Arial" w:hAnsi="Arial" w:cs="Arial"/>
        </w:rPr>
      </w:pPr>
      <w:r w:rsidRPr="003B18BB">
        <w:rPr>
          <w:rFonts w:ascii="Arial" w:hAnsi="Arial" w:cs="Arial"/>
        </w:rPr>
        <w:t>Module Leader, Information Technologies India Ltd., 2001-2002 – C# .Net Developer</w:t>
      </w:r>
    </w:p>
    <w:p w14:paraId="403E9F60" w14:textId="77777777" w:rsidR="00B940BA" w:rsidRPr="003B18BB" w:rsidRDefault="00B940BA" w:rsidP="00B940BA">
      <w:pPr>
        <w:pStyle w:val="BodyText2"/>
        <w:numPr>
          <w:ilvl w:val="0"/>
          <w:numId w:val="11"/>
        </w:numPr>
        <w:tabs>
          <w:tab w:val="clear" w:pos="8640"/>
        </w:tabs>
        <w:jc w:val="left"/>
        <w:rPr>
          <w:rFonts w:ascii="Arial" w:hAnsi="Arial" w:cs="Arial"/>
        </w:rPr>
      </w:pPr>
      <w:r w:rsidRPr="003B18BB">
        <w:rPr>
          <w:rFonts w:ascii="Arial" w:hAnsi="Arial" w:cs="Arial"/>
        </w:rPr>
        <w:t>Consultant, Techspan, 2000-2001 – C++ Developer</w:t>
      </w:r>
    </w:p>
    <w:p w14:paraId="4E5A4BF1" w14:textId="7784355B" w:rsidR="00B940BA" w:rsidRPr="00B940BA" w:rsidRDefault="00B940BA" w:rsidP="00B940BA">
      <w:pPr>
        <w:pStyle w:val="BodyText2"/>
        <w:numPr>
          <w:ilvl w:val="0"/>
          <w:numId w:val="11"/>
        </w:numPr>
        <w:tabs>
          <w:tab w:val="clear" w:pos="8640"/>
        </w:tabs>
        <w:jc w:val="left"/>
        <w:rPr>
          <w:rFonts w:ascii="Arial" w:hAnsi="Arial" w:cs="Arial"/>
        </w:rPr>
      </w:pPr>
      <w:r w:rsidRPr="003B18BB">
        <w:rPr>
          <w:rFonts w:ascii="Arial" w:hAnsi="Arial" w:cs="Arial"/>
        </w:rPr>
        <w:t>Software Engineer, Tata Infotech Ltd., 1997-2000 – C++ Developer</w:t>
      </w:r>
    </w:p>
    <w:p w14:paraId="262BCC41" w14:textId="77777777" w:rsidR="001B739B" w:rsidRPr="003B18BB" w:rsidRDefault="00D32FD5" w:rsidP="001B739B">
      <w:pPr>
        <w:pStyle w:val="WW-PlainText"/>
        <w:rPr>
          <w:rFonts w:ascii="Arial" w:hAnsi="Arial" w:cs="Arial"/>
          <w:b/>
          <w:szCs w:val="22"/>
          <w:lang w:val="en-US"/>
        </w:rPr>
      </w:pPr>
      <w:r>
        <w:rPr>
          <w:rFonts w:ascii="Arial" w:hAnsi="Arial" w:cs="Arial"/>
          <w:sz w:val="18"/>
        </w:rPr>
        <w:pict w14:anchorId="2B628A48">
          <v:shape id="_x0000_i1028" type="#_x0000_t75" style="width:540.75pt;height:6.75pt" filled="t">
            <v:fill color2="black"/>
            <v:imagedata r:id="rId11" o:title=""/>
          </v:shape>
        </w:pict>
      </w:r>
    </w:p>
    <w:p w14:paraId="227ABD4B" w14:textId="05695B9F" w:rsidR="00FE7FB7" w:rsidRPr="003B18BB" w:rsidRDefault="00FE7FB7" w:rsidP="00FE7FB7">
      <w:pPr>
        <w:jc w:val="both"/>
        <w:rPr>
          <w:rFonts w:ascii="Arial" w:hAnsi="Arial" w:cs="Arial"/>
          <w:b/>
          <w:sz w:val="24"/>
          <w:szCs w:val="22"/>
        </w:rPr>
      </w:pPr>
      <w:r w:rsidRPr="003B18BB">
        <w:rPr>
          <w:rFonts w:ascii="Arial" w:hAnsi="Arial" w:cs="Arial"/>
          <w:b/>
          <w:sz w:val="24"/>
          <w:szCs w:val="22"/>
        </w:rPr>
        <w:t>EDUCATION</w:t>
      </w:r>
    </w:p>
    <w:p w14:paraId="6069E0F6" w14:textId="77777777" w:rsidR="00C22E1C" w:rsidRPr="003B18BB" w:rsidRDefault="00C22E1C" w:rsidP="00C22E1C">
      <w:pPr>
        <w:numPr>
          <w:ilvl w:val="0"/>
          <w:numId w:val="8"/>
        </w:numPr>
        <w:tabs>
          <w:tab w:val="left" w:pos="360"/>
        </w:tabs>
        <w:suppressAutoHyphens/>
        <w:jc w:val="both"/>
        <w:rPr>
          <w:rFonts w:ascii="Arial" w:hAnsi="Arial" w:cs="Arial"/>
          <w:bCs/>
          <w:sz w:val="22"/>
          <w:szCs w:val="22"/>
        </w:rPr>
      </w:pPr>
      <w:r w:rsidRPr="003B18BB">
        <w:rPr>
          <w:rFonts w:ascii="Arial" w:hAnsi="Arial" w:cs="Arial"/>
          <w:bCs/>
          <w:sz w:val="22"/>
          <w:szCs w:val="22"/>
        </w:rPr>
        <w:t>Master of Business Administration (MBA)-Executive, NMIMS, India.</w:t>
      </w:r>
    </w:p>
    <w:p w14:paraId="59BC9C7E" w14:textId="2AB9AAFD" w:rsidR="00FE7FB7" w:rsidRPr="003B18BB" w:rsidRDefault="00FE7FB7" w:rsidP="00D7185C">
      <w:pPr>
        <w:numPr>
          <w:ilvl w:val="0"/>
          <w:numId w:val="8"/>
        </w:numPr>
        <w:tabs>
          <w:tab w:val="left" w:pos="360"/>
        </w:tabs>
        <w:suppressAutoHyphens/>
        <w:jc w:val="both"/>
        <w:rPr>
          <w:rFonts w:ascii="Arial" w:hAnsi="Arial" w:cs="Arial"/>
          <w:bCs/>
          <w:sz w:val="22"/>
          <w:szCs w:val="22"/>
        </w:rPr>
      </w:pPr>
      <w:r w:rsidRPr="003B18BB">
        <w:rPr>
          <w:rFonts w:ascii="Arial" w:hAnsi="Arial" w:cs="Arial"/>
          <w:bCs/>
          <w:sz w:val="22"/>
          <w:szCs w:val="22"/>
        </w:rPr>
        <w:t>Bachelor of Technology (BTech)</w:t>
      </w:r>
      <w:r w:rsidR="009D3B70" w:rsidRPr="003B18BB">
        <w:rPr>
          <w:rFonts w:ascii="Arial" w:hAnsi="Arial" w:cs="Arial"/>
          <w:bCs/>
          <w:sz w:val="22"/>
          <w:szCs w:val="22"/>
        </w:rPr>
        <w:t xml:space="preserve">, </w:t>
      </w:r>
      <w:r w:rsidR="007A23E5" w:rsidRPr="003B18BB">
        <w:rPr>
          <w:rFonts w:ascii="Arial" w:hAnsi="Arial" w:cs="Arial"/>
          <w:bCs/>
          <w:sz w:val="22"/>
          <w:szCs w:val="22"/>
        </w:rPr>
        <w:t xml:space="preserve">Indian </w:t>
      </w:r>
      <w:r w:rsidR="00F04C13" w:rsidRPr="003B18BB">
        <w:rPr>
          <w:rFonts w:ascii="Arial" w:hAnsi="Arial" w:cs="Arial"/>
          <w:bCs/>
          <w:sz w:val="22"/>
          <w:szCs w:val="22"/>
        </w:rPr>
        <w:t>I</w:t>
      </w:r>
      <w:r w:rsidR="007A23E5" w:rsidRPr="003B18BB">
        <w:rPr>
          <w:rFonts w:ascii="Arial" w:hAnsi="Arial" w:cs="Arial"/>
          <w:bCs/>
          <w:sz w:val="22"/>
          <w:szCs w:val="22"/>
        </w:rPr>
        <w:t>nstitute of Technology (I</w:t>
      </w:r>
      <w:r w:rsidR="00F04C13" w:rsidRPr="003B18BB">
        <w:rPr>
          <w:rFonts w:ascii="Arial" w:hAnsi="Arial" w:cs="Arial"/>
          <w:bCs/>
          <w:sz w:val="22"/>
          <w:szCs w:val="22"/>
        </w:rPr>
        <w:t>IT</w:t>
      </w:r>
      <w:r w:rsidR="007A23E5" w:rsidRPr="003B18BB">
        <w:rPr>
          <w:rFonts w:ascii="Arial" w:hAnsi="Arial" w:cs="Arial"/>
          <w:bCs/>
          <w:sz w:val="22"/>
          <w:szCs w:val="22"/>
        </w:rPr>
        <w:t>)</w:t>
      </w:r>
      <w:r w:rsidR="00D7185C" w:rsidRPr="003B18BB">
        <w:rPr>
          <w:rFonts w:ascii="Arial" w:hAnsi="Arial" w:cs="Arial"/>
          <w:bCs/>
          <w:sz w:val="22"/>
          <w:szCs w:val="22"/>
        </w:rPr>
        <w:t>, India</w:t>
      </w:r>
    </w:p>
    <w:p w14:paraId="33CC7B18" w14:textId="77777777" w:rsidR="00FE7FB7" w:rsidRPr="003B18BB" w:rsidRDefault="00D32FD5" w:rsidP="00FE7FB7">
      <w:pPr>
        <w:pStyle w:val="WW-PlainText"/>
        <w:rPr>
          <w:rFonts w:ascii="Arial" w:hAnsi="Arial" w:cs="Arial"/>
          <w:b/>
          <w:szCs w:val="22"/>
          <w:lang w:val="en-US"/>
        </w:rPr>
      </w:pPr>
      <w:r>
        <w:rPr>
          <w:rFonts w:ascii="Arial" w:hAnsi="Arial" w:cs="Arial"/>
          <w:sz w:val="18"/>
        </w:rPr>
        <w:pict w14:anchorId="317CC9D9">
          <v:shape id="_x0000_i1029" type="#_x0000_t75" style="width:540.75pt;height:7.5pt" filled="t">
            <v:fill color2="black"/>
            <v:imagedata r:id="rId11" o:title=""/>
          </v:shape>
        </w:pict>
      </w:r>
    </w:p>
    <w:p w14:paraId="63A9F34F" w14:textId="532692FB" w:rsidR="001028C2" w:rsidRPr="003B18BB" w:rsidRDefault="001028C2" w:rsidP="006C36FA">
      <w:pPr>
        <w:rPr>
          <w:rFonts w:ascii="Arial" w:hAnsi="Arial" w:cs="Arial"/>
          <w:b/>
          <w:sz w:val="24"/>
          <w:szCs w:val="22"/>
        </w:rPr>
      </w:pPr>
      <w:r w:rsidRPr="003B18BB">
        <w:rPr>
          <w:rFonts w:ascii="Arial" w:hAnsi="Arial" w:cs="Arial"/>
          <w:b/>
          <w:sz w:val="24"/>
          <w:szCs w:val="22"/>
        </w:rPr>
        <w:t>CERTIFICATES</w:t>
      </w:r>
      <w:r w:rsidR="00E347D1" w:rsidRPr="003B18BB">
        <w:rPr>
          <w:rFonts w:ascii="Arial" w:hAnsi="Arial" w:cs="Arial"/>
          <w:b/>
          <w:sz w:val="24"/>
          <w:szCs w:val="22"/>
        </w:rPr>
        <w:t>,</w:t>
      </w:r>
      <w:r w:rsidRPr="003B18BB">
        <w:rPr>
          <w:rFonts w:ascii="Arial" w:hAnsi="Arial" w:cs="Arial"/>
          <w:b/>
          <w:sz w:val="24"/>
          <w:szCs w:val="22"/>
        </w:rPr>
        <w:t xml:space="preserve"> RECOGNITIONS</w:t>
      </w:r>
      <w:r w:rsidR="00E347D1" w:rsidRPr="003B18BB">
        <w:rPr>
          <w:rFonts w:ascii="Arial" w:hAnsi="Arial" w:cs="Arial"/>
          <w:b/>
          <w:sz w:val="24"/>
          <w:szCs w:val="22"/>
        </w:rPr>
        <w:t xml:space="preserve"> &amp; SEMINARS</w:t>
      </w:r>
    </w:p>
    <w:p w14:paraId="1D7FE48F" w14:textId="6E434F3D" w:rsidR="008A7703" w:rsidRDefault="008A7703" w:rsidP="005F4AC8">
      <w:pPr>
        <w:numPr>
          <w:ilvl w:val="0"/>
          <w:numId w:val="8"/>
        </w:numPr>
        <w:tabs>
          <w:tab w:val="left" w:pos="360"/>
        </w:tabs>
        <w:suppressAutoHyphens/>
        <w:rPr>
          <w:rFonts w:ascii="Arial" w:hAnsi="Arial" w:cs="Arial"/>
          <w:bCs/>
          <w:sz w:val="22"/>
          <w:szCs w:val="22"/>
        </w:rPr>
      </w:pPr>
      <w:r>
        <w:rPr>
          <w:rFonts w:ascii="Arial" w:hAnsi="Arial" w:cs="Arial"/>
          <w:bCs/>
          <w:sz w:val="22"/>
          <w:szCs w:val="22"/>
        </w:rPr>
        <w:t>AI for Product Management (</w:t>
      </w:r>
      <w:hyperlink r:id="rId12" w:history="1">
        <w:r w:rsidRPr="008A7703">
          <w:rPr>
            <w:rStyle w:val="Hyperlink"/>
            <w:rFonts w:ascii="Arial" w:hAnsi="Arial" w:cs="Arial"/>
            <w:bCs/>
            <w:sz w:val="22"/>
            <w:szCs w:val="22"/>
          </w:rPr>
          <w:t>Link</w:t>
        </w:r>
      </w:hyperlink>
      <w:r>
        <w:rPr>
          <w:rFonts w:ascii="Arial" w:hAnsi="Arial" w:cs="Arial"/>
          <w:bCs/>
          <w:sz w:val="22"/>
          <w:szCs w:val="22"/>
        </w:rPr>
        <w:t>)</w:t>
      </w:r>
    </w:p>
    <w:p w14:paraId="684F7647" w14:textId="2E26B1CE" w:rsidR="00666585" w:rsidRPr="003B18BB" w:rsidRDefault="00666585" w:rsidP="005F4AC8">
      <w:pPr>
        <w:numPr>
          <w:ilvl w:val="0"/>
          <w:numId w:val="8"/>
        </w:numPr>
        <w:tabs>
          <w:tab w:val="left" w:pos="360"/>
        </w:tabs>
        <w:suppressAutoHyphens/>
        <w:rPr>
          <w:rFonts w:ascii="Arial" w:hAnsi="Arial" w:cs="Arial"/>
          <w:bCs/>
          <w:sz w:val="22"/>
          <w:szCs w:val="22"/>
        </w:rPr>
      </w:pPr>
      <w:r w:rsidRPr="003B18BB">
        <w:rPr>
          <w:rFonts w:ascii="Arial" w:hAnsi="Arial" w:cs="Arial"/>
          <w:bCs/>
          <w:sz w:val="22"/>
          <w:szCs w:val="22"/>
        </w:rPr>
        <w:t>Dean’s List Silver Medal for academic excellence in MBA from NMIMS</w:t>
      </w:r>
    </w:p>
    <w:p w14:paraId="7AA11384" w14:textId="1702FA77" w:rsidR="005F4AC8" w:rsidRPr="003B18BB" w:rsidRDefault="005F4AC8" w:rsidP="005F4AC8">
      <w:pPr>
        <w:numPr>
          <w:ilvl w:val="0"/>
          <w:numId w:val="8"/>
        </w:numPr>
        <w:tabs>
          <w:tab w:val="left" w:pos="360"/>
        </w:tabs>
        <w:suppressAutoHyphens/>
        <w:rPr>
          <w:rFonts w:ascii="Arial" w:hAnsi="Arial" w:cs="Arial"/>
          <w:b/>
          <w:sz w:val="22"/>
          <w:szCs w:val="22"/>
        </w:rPr>
      </w:pPr>
      <w:r w:rsidRPr="003B18BB">
        <w:rPr>
          <w:rFonts w:ascii="Arial" w:hAnsi="Arial" w:cs="Arial"/>
          <w:bCs/>
          <w:sz w:val="22"/>
          <w:szCs w:val="22"/>
        </w:rPr>
        <w:t>Pragmatic Certified Product Manager</w:t>
      </w:r>
      <w:r w:rsidR="00E8169A" w:rsidRPr="003B18BB">
        <w:rPr>
          <w:rFonts w:ascii="Arial" w:hAnsi="Arial" w:cs="Arial"/>
          <w:bCs/>
          <w:sz w:val="22"/>
          <w:szCs w:val="22"/>
        </w:rPr>
        <w:t xml:space="preserve"> &amp; PMC Level III (Foundation, Focus, Build)</w:t>
      </w:r>
      <w:r w:rsidR="00D4407A" w:rsidRPr="003B18BB">
        <w:rPr>
          <w:rFonts w:ascii="Arial" w:hAnsi="Arial" w:cs="Arial"/>
          <w:bCs/>
          <w:sz w:val="22"/>
          <w:szCs w:val="22"/>
        </w:rPr>
        <w:t xml:space="preserve"> (</w:t>
      </w:r>
      <w:hyperlink r:id="rId13" w:history="1">
        <w:r w:rsidR="00D4407A" w:rsidRPr="003B18BB">
          <w:rPr>
            <w:rStyle w:val="Hyperlink"/>
            <w:rFonts w:ascii="Arial" w:hAnsi="Arial" w:cs="Arial"/>
            <w:bCs/>
            <w:sz w:val="22"/>
            <w:szCs w:val="22"/>
          </w:rPr>
          <w:t>Link</w:t>
        </w:r>
      </w:hyperlink>
      <w:r w:rsidR="00D4407A" w:rsidRPr="003B18BB">
        <w:rPr>
          <w:rFonts w:ascii="Arial" w:hAnsi="Arial" w:cs="Arial"/>
          <w:bCs/>
          <w:sz w:val="22"/>
          <w:szCs w:val="22"/>
        </w:rPr>
        <w:t>)</w:t>
      </w:r>
    </w:p>
    <w:p w14:paraId="0C87182E" w14:textId="77777777" w:rsidR="007576F3" w:rsidRPr="003B18BB" w:rsidRDefault="007576F3" w:rsidP="007576F3">
      <w:pPr>
        <w:pStyle w:val="BodyText2"/>
        <w:numPr>
          <w:ilvl w:val="0"/>
          <w:numId w:val="8"/>
        </w:numPr>
        <w:jc w:val="left"/>
        <w:rPr>
          <w:rFonts w:ascii="Arial" w:hAnsi="Arial" w:cs="Arial"/>
          <w:szCs w:val="22"/>
        </w:rPr>
      </w:pPr>
      <w:r w:rsidRPr="003B18BB">
        <w:rPr>
          <w:rFonts w:ascii="Arial" w:hAnsi="Arial" w:cs="Arial"/>
          <w:szCs w:val="22"/>
        </w:rPr>
        <w:t>“Performance That Inspires” award from organization leadership</w:t>
      </w:r>
    </w:p>
    <w:p w14:paraId="05503346" w14:textId="140EB171" w:rsidR="005F4AC8" w:rsidRPr="003B18BB" w:rsidRDefault="005F4AC8" w:rsidP="00A66A88">
      <w:pPr>
        <w:pStyle w:val="BodyText2"/>
        <w:numPr>
          <w:ilvl w:val="0"/>
          <w:numId w:val="8"/>
        </w:numPr>
        <w:jc w:val="left"/>
        <w:rPr>
          <w:rFonts w:ascii="Arial" w:hAnsi="Arial" w:cs="Arial"/>
          <w:szCs w:val="22"/>
        </w:rPr>
      </w:pPr>
      <w:r w:rsidRPr="003B18BB">
        <w:rPr>
          <w:rFonts w:ascii="Arial" w:hAnsi="Arial" w:cs="Arial"/>
          <w:szCs w:val="22"/>
        </w:rPr>
        <w:t>AWS Partner Accreditations in Technical, Business, and Cloud Economics</w:t>
      </w:r>
      <w:r w:rsidR="001942A4" w:rsidRPr="003B18BB">
        <w:rPr>
          <w:rFonts w:ascii="Arial" w:hAnsi="Arial" w:cs="Arial"/>
          <w:szCs w:val="22"/>
        </w:rPr>
        <w:t xml:space="preserve"> </w:t>
      </w:r>
      <w:r w:rsidR="00D4407A" w:rsidRPr="003B18BB">
        <w:rPr>
          <w:rFonts w:ascii="Arial" w:hAnsi="Arial" w:cs="Arial"/>
          <w:bCs/>
          <w:szCs w:val="22"/>
        </w:rPr>
        <w:t>(</w:t>
      </w:r>
      <w:hyperlink r:id="rId14" w:history="1">
        <w:r w:rsidR="00D4407A" w:rsidRPr="003B18BB">
          <w:rPr>
            <w:rStyle w:val="Hyperlink"/>
            <w:rFonts w:ascii="Arial" w:hAnsi="Arial" w:cs="Arial"/>
            <w:bCs/>
            <w:szCs w:val="22"/>
          </w:rPr>
          <w:t>Link</w:t>
        </w:r>
      </w:hyperlink>
      <w:r w:rsidR="00D4407A" w:rsidRPr="003B18BB">
        <w:rPr>
          <w:rFonts w:ascii="Arial" w:hAnsi="Arial" w:cs="Arial"/>
          <w:bCs/>
          <w:szCs w:val="22"/>
        </w:rPr>
        <w:t>)</w:t>
      </w:r>
    </w:p>
    <w:p w14:paraId="51343E8E" w14:textId="77777777" w:rsidR="00E2064A" w:rsidRPr="00137EC4" w:rsidRDefault="00E2064A" w:rsidP="00E2064A">
      <w:pPr>
        <w:pStyle w:val="BodyText2"/>
        <w:numPr>
          <w:ilvl w:val="0"/>
          <w:numId w:val="8"/>
        </w:numPr>
        <w:jc w:val="left"/>
        <w:rPr>
          <w:rFonts w:ascii="Arial" w:hAnsi="Arial" w:cs="Arial"/>
          <w:szCs w:val="22"/>
        </w:rPr>
      </w:pPr>
      <w:r w:rsidRPr="00676418">
        <w:rPr>
          <w:rFonts w:ascii="Arial" w:hAnsi="Arial" w:cs="Arial"/>
          <w:szCs w:val="22"/>
        </w:rPr>
        <w:t>Institute of Product Leadership seminar on “A Day in the life of Product Manager”</w:t>
      </w:r>
    </w:p>
    <w:p w14:paraId="1B9B6245" w14:textId="77777777" w:rsidR="00E347D1" w:rsidRPr="003B18BB" w:rsidRDefault="00E347D1" w:rsidP="006C36FA">
      <w:pPr>
        <w:pStyle w:val="BodyText2"/>
        <w:numPr>
          <w:ilvl w:val="0"/>
          <w:numId w:val="8"/>
        </w:numPr>
        <w:jc w:val="left"/>
        <w:rPr>
          <w:rFonts w:ascii="Arial" w:hAnsi="Arial" w:cs="Arial"/>
          <w:szCs w:val="22"/>
        </w:rPr>
      </w:pPr>
      <w:r w:rsidRPr="003B18BB">
        <w:rPr>
          <w:rFonts w:ascii="Arial" w:hAnsi="Arial" w:cs="Arial"/>
          <w:szCs w:val="22"/>
        </w:rPr>
        <w:t>Manpower session “Everything You Ever Wanted to Know About Negotiation”</w:t>
      </w:r>
    </w:p>
    <w:p w14:paraId="7F4823CD" w14:textId="3CB6FB4E" w:rsidR="00E46A5D" w:rsidRPr="003B18BB" w:rsidRDefault="00D32FD5" w:rsidP="00000146">
      <w:pPr>
        <w:pStyle w:val="BodyText2"/>
        <w:rPr>
          <w:rFonts w:ascii="Arial" w:hAnsi="Arial" w:cs="Arial"/>
          <w:sz w:val="18"/>
        </w:rPr>
      </w:pPr>
      <w:r>
        <w:rPr>
          <w:rFonts w:ascii="Arial" w:hAnsi="Arial" w:cs="Arial"/>
          <w:sz w:val="18"/>
        </w:rPr>
        <w:pict w14:anchorId="12112488">
          <v:shape id="_x0000_i1030" type="#_x0000_t75" style="width:541.5pt;height:6.75pt" filled="t">
            <v:fill color2="black"/>
            <v:imagedata r:id="rId11" o:title=""/>
          </v:shape>
        </w:pict>
      </w:r>
    </w:p>
    <w:sectPr w:rsidR="00E46A5D" w:rsidRPr="003B18BB" w:rsidSect="00B26063">
      <w:headerReference w:type="default" r:id="rId15"/>
      <w:pgSz w:w="12240" w:h="15840" w:code="1"/>
      <w:pgMar w:top="1440" w:right="1080" w:bottom="1260" w:left="1080" w:header="18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97ECA" w14:textId="77777777" w:rsidR="00B26063" w:rsidRDefault="00B26063">
      <w:r>
        <w:separator/>
      </w:r>
    </w:p>
  </w:endnote>
  <w:endnote w:type="continuationSeparator" w:id="0">
    <w:p w14:paraId="0FDF6223" w14:textId="77777777" w:rsidR="00B26063" w:rsidRDefault="00B26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F7531" w14:textId="77777777" w:rsidR="00B26063" w:rsidRDefault="00B26063">
      <w:r>
        <w:separator/>
      </w:r>
    </w:p>
  </w:footnote>
  <w:footnote w:type="continuationSeparator" w:id="0">
    <w:p w14:paraId="2E4BDE75" w14:textId="77777777" w:rsidR="00B26063" w:rsidRDefault="00B260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483BD" w14:textId="77777777" w:rsidR="009867D0" w:rsidRDefault="009867D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1"/>
    <w:multiLevelType w:val="multilevel"/>
    <w:tmpl w:val="00000001"/>
    <w:name w:val="WW8Num1"/>
    <w:lvl w:ilvl="0">
      <w:start w:val="1"/>
      <w:numFmt w:val="bullet"/>
      <w:lvlText w:val=""/>
      <w:lvlJc w:val="left"/>
      <w:pPr>
        <w:tabs>
          <w:tab w:val="num" w:pos="360"/>
        </w:tabs>
        <w:ind w:left="360" w:hanging="360"/>
      </w:pPr>
      <w:rPr>
        <w:rFonts w:ascii="Wingdings" w:hAnsi="Wingdings"/>
      </w:rPr>
    </w:lvl>
    <w:lvl w:ilvl="1">
      <w:start w:val="4"/>
      <w:numFmt w:val="bullet"/>
      <w:lvlText w:val="-"/>
      <w:lvlJc w:val="left"/>
      <w:pPr>
        <w:tabs>
          <w:tab w:val="num" w:pos="1080"/>
        </w:tabs>
        <w:ind w:left="1080" w:hanging="360"/>
      </w:pPr>
      <w:rPr>
        <w:rFonts w:ascii="Palatino Linotype" w:hAnsi="Palatino Linotype"/>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2" w15:restartNumberingAfterBreak="0">
    <w:nsid w:val="00000007"/>
    <w:multiLevelType w:val="singleLevel"/>
    <w:tmpl w:val="00000007"/>
    <w:name w:val="WW8Num7"/>
    <w:lvl w:ilvl="0">
      <w:start w:val="1"/>
      <w:numFmt w:val="bullet"/>
      <w:lvlText w:val=""/>
      <w:lvlJc w:val="left"/>
      <w:pPr>
        <w:tabs>
          <w:tab w:val="num" w:pos="360"/>
        </w:tabs>
        <w:ind w:left="360" w:hanging="360"/>
      </w:pPr>
      <w:rPr>
        <w:rFonts w:ascii="Symbol" w:hAnsi="Symbol"/>
      </w:rPr>
    </w:lvl>
  </w:abstractNum>
  <w:abstractNum w:abstractNumId="3" w15:restartNumberingAfterBreak="0">
    <w:nsid w:val="0FBA78D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A7E0073"/>
    <w:multiLevelType w:val="hybridMultilevel"/>
    <w:tmpl w:val="F9CC90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DCD319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C4E0A0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45A497B"/>
    <w:multiLevelType w:val="hybridMultilevel"/>
    <w:tmpl w:val="6712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9219E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D4F72B0"/>
    <w:multiLevelType w:val="singleLevel"/>
    <w:tmpl w:val="346EE9B0"/>
    <w:lvl w:ilvl="0">
      <w:start w:val="1"/>
      <w:numFmt w:val="decimal"/>
      <w:pStyle w:val="Achievement"/>
      <w:lvlText w:val="%1)"/>
      <w:lvlJc w:val="left"/>
      <w:pPr>
        <w:tabs>
          <w:tab w:val="num" w:pos="1080"/>
        </w:tabs>
        <w:ind w:left="1080" w:hanging="360"/>
      </w:pPr>
      <w:rPr>
        <w:rFonts w:hint="default"/>
      </w:rPr>
    </w:lvl>
  </w:abstractNum>
  <w:abstractNum w:abstractNumId="10" w15:restartNumberingAfterBreak="0">
    <w:nsid w:val="5FAB7E46"/>
    <w:multiLevelType w:val="hybridMultilevel"/>
    <w:tmpl w:val="163EC3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386F17"/>
    <w:multiLevelType w:val="singleLevel"/>
    <w:tmpl w:val="232A8BAA"/>
    <w:lvl w:ilvl="0">
      <w:numFmt w:val="bullet"/>
      <w:lvlText w:val=""/>
      <w:lvlJc w:val="left"/>
      <w:pPr>
        <w:tabs>
          <w:tab w:val="num" w:pos="405"/>
        </w:tabs>
        <w:ind w:left="405" w:hanging="405"/>
      </w:pPr>
      <w:rPr>
        <w:rFonts w:ascii="Monotype Sorts" w:hAnsi="Monotype Sorts" w:hint="default"/>
      </w:rPr>
    </w:lvl>
  </w:abstractNum>
  <w:abstractNum w:abstractNumId="12" w15:restartNumberingAfterBreak="0">
    <w:nsid w:val="727C4337"/>
    <w:multiLevelType w:val="hybridMultilevel"/>
    <w:tmpl w:val="AFD40E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67755222">
    <w:abstractNumId w:val="9"/>
  </w:num>
  <w:num w:numId="2" w16cid:durableId="133497962">
    <w:abstractNumId w:val="8"/>
  </w:num>
  <w:num w:numId="3" w16cid:durableId="783692804">
    <w:abstractNumId w:val="6"/>
  </w:num>
  <w:num w:numId="4" w16cid:durableId="337780204">
    <w:abstractNumId w:val="5"/>
  </w:num>
  <w:num w:numId="5" w16cid:durableId="709575465">
    <w:abstractNumId w:val="3"/>
  </w:num>
  <w:num w:numId="6" w16cid:durableId="2092047981">
    <w:abstractNumId w:val="0"/>
    <w:lvlOverride w:ilvl="0">
      <w:lvl w:ilvl="0">
        <w:start w:val="1"/>
        <w:numFmt w:val="bullet"/>
        <w:lvlText w:val="?"/>
        <w:legacy w:legacy="1" w:legacySpace="0" w:legacyIndent="216"/>
        <w:lvlJc w:val="left"/>
        <w:pPr>
          <w:ind w:left="576" w:hanging="216"/>
        </w:pPr>
        <w:rPr>
          <w:rFonts w:ascii="Times" w:hAnsi="Times" w:hint="default"/>
          <w:sz w:val="18"/>
        </w:rPr>
      </w:lvl>
    </w:lvlOverride>
  </w:num>
  <w:num w:numId="7" w16cid:durableId="1229028578">
    <w:abstractNumId w:val="11"/>
  </w:num>
  <w:num w:numId="8" w16cid:durableId="2137478449">
    <w:abstractNumId w:val="1"/>
  </w:num>
  <w:num w:numId="9" w16cid:durableId="1372070416">
    <w:abstractNumId w:val="2"/>
  </w:num>
  <w:num w:numId="10" w16cid:durableId="1829438397">
    <w:abstractNumId w:val="10"/>
  </w:num>
  <w:num w:numId="11" w16cid:durableId="1696269916">
    <w:abstractNumId w:val="12"/>
  </w:num>
  <w:num w:numId="12" w16cid:durableId="1774471991">
    <w:abstractNumId w:val="7"/>
  </w:num>
  <w:num w:numId="13" w16cid:durableId="11466259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hdrShapeDefaults>
    <o:shapedefaults v:ext="edit" spidmax="208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26553"/>
    <w:rsid w:val="00000146"/>
    <w:rsid w:val="00000A27"/>
    <w:rsid w:val="000024CC"/>
    <w:rsid w:val="000046F1"/>
    <w:rsid w:val="00004C24"/>
    <w:rsid w:val="00005B81"/>
    <w:rsid w:val="00011922"/>
    <w:rsid w:val="00013ACD"/>
    <w:rsid w:val="00014EE9"/>
    <w:rsid w:val="0001670F"/>
    <w:rsid w:val="00017A3F"/>
    <w:rsid w:val="000241CC"/>
    <w:rsid w:val="00024DD1"/>
    <w:rsid w:val="00030381"/>
    <w:rsid w:val="000307AC"/>
    <w:rsid w:val="0003144E"/>
    <w:rsid w:val="0003247D"/>
    <w:rsid w:val="000324E4"/>
    <w:rsid w:val="00033CFB"/>
    <w:rsid w:val="00034153"/>
    <w:rsid w:val="0003594B"/>
    <w:rsid w:val="0003662C"/>
    <w:rsid w:val="00036A68"/>
    <w:rsid w:val="00037116"/>
    <w:rsid w:val="0004066F"/>
    <w:rsid w:val="00043070"/>
    <w:rsid w:val="00043888"/>
    <w:rsid w:val="000443CF"/>
    <w:rsid w:val="00044528"/>
    <w:rsid w:val="0004640A"/>
    <w:rsid w:val="00046582"/>
    <w:rsid w:val="00046635"/>
    <w:rsid w:val="000467EA"/>
    <w:rsid w:val="00047AFA"/>
    <w:rsid w:val="00050A7A"/>
    <w:rsid w:val="00050BAA"/>
    <w:rsid w:val="00051F7C"/>
    <w:rsid w:val="000539FF"/>
    <w:rsid w:val="00053B3F"/>
    <w:rsid w:val="00053DDB"/>
    <w:rsid w:val="0005402E"/>
    <w:rsid w:val="00054864"/>
    <w:rsid w:val="00057CAC"/>
    <w:rsid w:val="000602A8"/>
    <w:rsid w:val="00061185"/>
    <w:rsid w:val="00063A82"/>
    <w:rsid w:val="0006557A"/>
    <w:rsid w:val="00070E57"/>
    <w:rsid w:val="00072E23"/>
    <w:rsid w:val="0007300F"/>
    <w:rsid w:val="00073614"/>
    <w:rsid w:val="000742C4"/>
    <w:rsid w:val="00074DCA"/>
    <w:rsid w:val="00076D9D"/>
    <w:rsid w:val="0008154B"/>
    <w:rsid w:val="00082677"/>
    <w:rsid w:val="00083796"/>
    <w:rsid w:val="00086EE2"/>
    <w:rsid w:val="0008796B"/>
    <w:rsid w:val="00093971"/>
    <w:rsid w:val="00094F58"/>
    <w:rsid w:val="000961EA"/>
    <w:rsid w:val="000A2896"/>
    <w:rsid w:val="000A3717"/>
    <w:rsid w:val="000A4619"/>
    <w:rsid w:val="000A4FB9"/>
    <w:rsid w:val="000A693E"/>
    <w:rsid w:val="000A6C0D"/>
    <w:rsid w:val="000A7239"/>
    <w:rsid w:val="000B061B"/>
    <w:rsid w:val="000B13A4"/>
    <w:rsid w:val="000B2FDD"/>
    <w:rsid w:val="000B3568"/>
    <w:rsid w:val="000B3CC0"/>
    <w:rsid w:val="000B66EB"/>
    <w:rsid w:val="000C0CB6"/>
    <w:rsid w:val="000C1002"/>
    <w:rsid w:val="000D1F95"/>
    <w:rsid w:val="000D238F"/>
    <w:rsid w:val="000D333F"/>
    <w:rsid w:val="000D4E2E"/>
    <w:rsid w:val="000D689E"/>
    <w:rsid w:val="000D77AE"/>
    <w:rsid w:val="000E00CB"/>
    <w:rsid w:val="000E05C7"/>
    <w:rsid w:val="000E1221"/>
    <w:rsid w:val="000E3AFB"/>
    <w:rsid w:val="000E4820"/>
    <w:rsid w:val="000E5A60"/>
    <w:rsid w:val="000E5E61"/>
    <w:rsid w:val="000E683F"/>
    <w:rsid w:val="000E7CC4"/>
    <w:rsid w:val="000E7DE8"/>
    <w:rsid w:val="000E7E07"/>
    <w:rsid w:val="000E7FBD"/>
    <w:rsid w:val="000F2CCB"/>
    <w:rsid w:val="000F5847"/>
    <w:rsid w:val="000F6887"/>
    <w:rsid w:val="00100C75"/>
    <w:rsid w:val="00100E59"/>
    <w:rsid w:val="00101E33"/>
    <w:rsid w:val="00102860"/>
    <w:rsid w:val="001028C2"/>
    <w:rsid w:val="00102AA8"/>
    <w:rsid w:val="00103C93"/>
    <w:rsid w:val="00105146"/>
    <w:rsid w:val="00106ED9"/>
    <w:rsid w:val="001109A4"/>
    <w:rsid w:val="00110F16"/>
    <w:rsid w:val="00114D68"/>
    <w:rsid w:val="0011523D"/>
    <w:rsid w:val="0011776F"/>
    <w:rsid w:val="00117BA0"/>
    <w:rsid w:val="0012028E"/>
    <w:rsid w:val="00121013"/>
    <w:rsid w:val="001215A0"/>
    <w:rsid w:val="00121B9C"/>
    <w:rsid w:val="0012498E"/>
    <w:rsid w:val="00124F2A"/>
    <w:rsid w:val="00125C42"/>
    <w:rsid w:val="0012728C"/>
    <w:rsid w:val="00130C07"/>
    <w:rsid w:val="00132DA2"/>
    <w:rsid w:val="00133E00"/>
    <w:rsid w:val="001363CA"/>
    <w:rsid w:val="00137E00"/>
    <w:rsid w:val="00137EC4"/>
    <w:rsid w:val="00142738"/>
    <w:rsid w:val="00144F05"/>
    <w:rsid w:val="0014505D"/>
    <w:rsid w:val="0014639F"/>
    <w:rsid w:val="00146B27"/>
    <w:rsid w:val="00146E46"/>
    <w:rsid w:val="0015007A"/>
    <w:rsid w:val="00151014"/>
    <w:rsid w:val="00153060"/>
    <w:rsid w:val="001557BA"/>
    <w:rsid w:val="00161CC8"/>
    <w:rsid w:val="001631B4"/>
    <w:rsid w:val="0016372F"/>
    <w:rsid w:val="00164551"/>
    <w:rsid w:val="00164F08"/>
    <w:rsid w:val="00165035"/>
    <w:rsid w:val="0016722C"/>
    <w:rsid w:val="001675E2"/>
    <w:rsid w:val="0016768C"/>
    <w:rsid w:val="00170E9B"/>
    <w:rsid w:val="00172D51"/>
    <w:rsid w:val="00173F34"/>
    <w:rsid w:val="0017509A"/>
    <w:rsid w:val="001759FC"/>
    <w:rsid w:val="00175C4C"/>
    <w:rsid w:val="0018042D"/>
    <w:rsid w:val="00181956"/>
    <w:rsid w:val="00181F0B"/>
    <w:rsid w:val="00182CF7"/>
    <w:rsid w:val="00185187"/>
    <w:rsid w:val="00186D3E"/>
    <w:rsid w:val="001874AF"/>
    <w:rsid w:val="00190F78"/>
    <w:rsid w:val="00191C47"/>
    <w:rsid w:val="001942A4"/>
    <w:rsid w:val="00195DBA"/>
    <w:rsid w:val="001A0572"/>
    <w:rsid w:val="001A0D9F"/>
    <w:rsid w:val="001A6F64"/>
    <w:rsid w:val="001A7D26"/>
    <w:rsid w:val="001B1CA4"/>
    <w:rsid w:val="001B282C"/>
    <w:rsid w:val="001B32D8"/>
    <w:rsid w:val="001B41C4"/>
    <w:rsid w:val="001B5227"/>
    <w:rsid w:val="001B524B"/>
    <w:rsid w:val="001B6177"/>
    <w:rsid w:val="001B6A60"/>
    <w:rsid w:val="001B739B"/>
    <w:rsid w:val="001B79E9"/>
    <w:rsid w:val="001C2B9E"/>
    <w:rsid w:val="001C363A"/>
    <w:rsid w:val="001C37F2"/>
    <w:rsid w:val="001C42C3"/>
    <w:rsid w:val="001C44FB"/>
    <w:rsid w:val="001C7813"/>
    <w:rsid w:val="001D0ED9"/>
    <w:rsid w:val="001D39BB"/>
    <w:rsid w:val="001D479E"/>
    <w:rsid w:val="001D574A"/>
    <w:rsid w:val="001D5816"/>
    <w:rsid w:val="001D6114"/>
    <w:rsid w:val="001D6680"/>
    <w:rsid w:val="001D6C4C"/>
    <w:rsid w:val="001D6EA0"/>
    <w:rsid w:val="001E0AC2"/>
    <w:rsid w:val="001E2404"/>
    <w:rsid w:val="001E42D5"/>
    <w:rsid w:val="001E43A0"/>
    <w:rsid w:val="001E500E"/>
    <w:rsid w:val="001E548E"/>
    <w:rsid w:val="001E56BD"/>
    <w:rsid w:val="001E7948"/>
    <w:rsid w:val="001F063B"/>
    <w:rsid w:val="001F1989"/>
    <w:rsid w:val="001F2AF3"/>
    <w:rsid w:val="001F2B71"/>
    <w:rsid w:val="001F2FA5"/>
    <w:rsid w:val="001F3307"/>
    <w:rsid w:val="001F6D08"/>
    <w:rsid w:val="00200466"/>
    <w:rsid w:val="00202F79"/>
    <w:rsid w:val="002030F2"/>
    <w:rsid w:val="00204B2B"/>
    <w:rsid w:val="0020759D"/>
    <w:rsid w:val="00207873"/>
    <w:rsid w:val="00211602"/>
    <w:rsid w:val="002118CF"/>
    <w:rsid w:val="00211F2A"/>
    <w:rsid w:val="002147F6"/>
    <w:rsid w:val="002156C0"/>
    <w:rsid w:val="002207E1"/>
    <w:rsid w:val="00220994"/>
    <w:rsid w:val="0022108C"/>
    <w:rsid w:val="002214BD"/>
    <w:rsid w:val="00221CAA"/>
    <w:rsid w:val="00222F95"/>
    <w:rsid w:val="002248F0"/>
    <w:rsid w:val="00226D5B"/>
    <w:rsid w:val="00227060"/>
    <w:rsid w:val="0023098E"/>
    <w:rsid w:val="00232F62"/>
    <w:rsid w:val="0023468E"/>
    <w:rsid w:val="00236169"/>
    <w:rsid w:val="00237767"/>
    <w:rsid w:val="00240FE9"/>
    <w:rsid w:val="00241926"/>
    <w:rsid w:val="00242C54"/>
    <w:rsid w:val="0024412C"/>
    <w:rsid w:val="00244FA4"/>
    <w:rsid w:val="0024546A"/>
    <w:rsid w:val="002459B4"/>
    <w:rsid w:val="00245AB0"/>
    <w:rsid w:val="00246326"/>
    <w:rsid w:val="00250890"/>
    <w:rsid w:val="00250B03"/>
    <w:rsid w:val="00251C50"/>
    <w:rsid w:val="00251DEB"/>
    <w:rsid w:val="00252AAB"/>
    <w:rsid w:val="00252F13"/>
    <w:rsid w:val="00254F51"/>
    <w:rsid w:val="00254FC8"/>
    <w:rsid w:val="0025568D"/>
    <w:rsid w:val="002605D3"/>
    <w:rsid w:val="0026421F"/>
    <w:rsid w:val="0026461D"/>
    <w:rsid w:val="00265375"/>
    <w:rsid w:val="00267C20"/>
    <w:rsid w:val="00273EFE"/>
    <w:rsid w:val="00275D52"/>
    <w:rsid w:val="00276007"/>
    <w:rsid w:val="00277271"/>
    <w:rsid w:val="00282D1F"/>
    <w:rsid w:val="00282F98"/>
    <w:rsid w:val="00283D99"/>
    <w:rsid w:val="00284BF9"/>
    <w:rsid w:val="00285B23"/>
    <w:rsid w:val="00285F4F"/>
    <w:rsid w:val="002908F7"/>
    <w:rsid w:val="002935DA"/>
    <w:rsid w:val="002936AE"/>
    <w:rsid w:val="00294BDA"/>
    <w:rsid w:val="00297879"/>
    <w:rsid w:val="002A0992"/>
    <w:rsid w:val="002A1DAF"/>
    <w:rsid w:val="002A3284"/>
    <w:rsid w:val="002A4560"/>
    <w:rsid w:val="002A543D"/>
    <w:rsid w:val="002A76CB"/>
    <w:rsid w:val="002A7E63"/>
    <w:rsid w:val="002B1CC0"/>
    <w:rsid w:val="002B4172"/>
    <w:rsid w:val="002B537F"/>
    <w:rsid w:val="002B6FA6"/>
    <w:rsid w:val="002C1083"/>
    <w:rsid w:val="002C32AD"/>
    <w:rsid w:val="002C3755"/>
    <w:rsid w:val="002C3F6B"/>
    <w:rsid w:val="002C46F9"/>
    <w:rsid w:val="002C572B"/>
    <w:rsid w:val="002D0F54"/>
    <w:rsid w:val="002D169A"/>
    <w:rsid w:val="002D1F03"/>
    <w:rsid w:val="002D20FA"/>
    <w:rsid w:val="002D3ECF"/>
    <w:rsid w:val="002D4CB3"/>
    <w:rsid w:val="002D5DC8"/>
    <w:rsid w:val="002D7FDE"/>
    <w:rsid w:val="002E147E"/>
    <w:rsid w:val="002E14C8"/>
    <w:rsid w:val="002E2FE4"/>
    <w:rsid w:val="002E365D"/>
    <w:rsid w:val="002F2E96"/>
    <w:rsid w:val="002F3EE5"/>
    <w:rsid w:val="002F4478"/>
    <w:rsid w:val="002F4EE8"/>
    <w:rsid w:val="002F664C"/>
    <w:rsid w:val="00301329"/>
    <w:rsid w:val="00301450"/>
    <w:rsid w:val="00301D8C"/>
    <w:rsid w:val="00303C52"/>
    <w:rsid w:val="00304392"/>
    <w:rsid w:val="00306713"/>
    <w:rsid w:val="00314142"/>
    <w:rsid w:val="00316E79"/>
    <w:rsid w:val="00320820"/>
    <w:rsid w:val="003208BE"/>
    <w:rsid w:val="00320DC1"/>
    <w:rsid w:val="00321BDE"/>
    <w:rsid w:val="003228E5"/>
    <w:rsid w:val="00322F82"/>
    <w:rsid w:val="003234ED"/>
    <w:rsid w:val="003237E4"/>
    <w:rsid w:val="0032506F"/>
    <w:rsid w:val="0032579B"/>
    <w:rsid w:val="00332371"/>
    <w:rsid w:val="00332463"/>
    <w:rsid w:val="003334D0"/>
    <w:rsid w:val="003361DD"/>
    <w:rsid w:val="00337973"/>
    <w:rsid w:val="00337E58"/>
    <w:rsid w:val="00340F16"/>
    <w:rsid w:val="00341FDD"/>
    <w:rsid w:val="00345BA8"/>
    <w:rsid w:val="00345CCD"/>
    <w:rsid w:val="00345FE4"/>
    <w:rsid w:val="00346125"/>
    <w:rsid w:val="003516F8"/>
    <w:rsid w:val="00351842"/>
    <w:rsid w:val="003524D0"/>
    <w:rsid w:val="00352683"/>
    <w:rsid w:val="00352B09"/>
    <w:rsid w:val="00354FF5"/>
    <w:rsid w:val="00357A4D"/>
    <w:rsid w:val="00361373"/>
    <w:rsid w:val="00362E1A"/>
    <w:rsid w:val="00363669"/>
    <w:rsid w:val="00363C3A"/>
    <w:rsid w:val="00367130"/>
    <w:rsid w:val="00370B0B"/>
    <w:rsid w:val="003712A3"/>
    <w:rsid w:val="00372364"/>
    <w:rsid w:val="003724FB"/>
    <w:rsid w:val="00375D10"/>
    <w:rsid w:val="00376E36"/>
    <w:rsid w:val="00376E8D"/>
    <w:rsid w:val="00380723"/>
    <w:rsid w:val="00382BD6"/>
    <w:rsid w:val="00384AE5"/>
    <w:rsid w:val="003857CF"/>
    <w:rsid w:val="0038693A"/>
    <w:rsid w:val="003921CF"/>
    <w:rsid w:val="00392AC3"/>
    <w:rsid w:val="00393FF9"/>
    <w:rsid w:val="00396F11"/>
    <w:rsid w:val="00397EB8"/>
    <w:rsid w:val="003A5273"/>
    <w:rsid w:val="003A5925"/>
    <w:rsid w:val="003B12A5"/>
    <w:rsid w:val="003B18BB"/>
    <w:rsid w:val="003B1C9B"/>
    <w:rsid w:val="003B24A0"/>
    <w:rsid w:val="003B283F"/>
    <w:rsid w:val="003B44F7"/>
    <w:rsid w:val="003B4F2A"/>
    <w:rsid w:val="003B5DAA"/>
    <w:rsid w:val="003C1485"/>
    <w:rsid w:val="003C24A0"/>
    <w:rsid w:val="003C4820"/>
    <w:rsid w:val="003C60ED"/>
    <w:rsid w:val="003D0FF3"/>
    <w:rsid w:val="003D142A"/>
    <w:rsid w:val="003D51CE"/>
    <w:rsid w:val="003E05C4"/>
    <w:rsid w:val="003E4682"/>
    <w:rsid w:val="003E508A"/>
    <w:rsid w:val="003E50C0"/>
    <w:rsid w:val="003E514F"/>
    <w:rsid w:val="003E7EA1"/>
    <w:rsid w:val="003F096E"/>
    <w:rsid w:val="003F2268"/>
    <w:rsid w:val="003F2B3E"/>
    <w:rsid w:val="003F7B15"/>
    <w:rsid w:val="00401047"/>
    <w:rsid w:val="00403653"/>
    <w:rsid w:val="004037B3"/>
    <w:rsid w:val="00403FEA"/>
    <w:rsid w:val="00404F28"/>
    <w:rsid w:val="004055CA"/>
    <w:rsid w:val="00405AFB"/>
    <w:rsid w:val="00410DCD"/>
    <w:rsid w:val="004123E5"/>
    <w:rsid w:val="00412A99"/>
    <w:rsid w:val="00414EAD"/>
    <w:rsid w:val="00414F1B"/>
    <w:rsid w:val="004155CE"/>
    <w:rsid w:val="00416D4B"/>
    <w:rsid w:val="004219F2"/>
    <w:rsid w:val="00421F17"/>
    <w:rsid w:val="00425612"/>
    <w:rsid w:val="00425B9D"/>
    <w:rsid w:val="00426C9B"/>
    <w:rsid w:val="00427B87"/>
    <w:rsid w:val="004300A8"/>
    <w:rsid w:val="00434161"/>
    <w:rsid w:val="00437495"/>
    <w:rsid w:val="004379C7"/>
    <w:rsid w:val="00441DCF"/>
    <w:rsid w:val="00442992"/>
    <w:rsid w:val="00443A47"/>
    <w:rsid w:val="0044677A"/>
    <w:rsid w:val="00447BDE"/>
    <w:rsid w:val="004506D9"/>
    <w:rsid w:val="00451DD5"/>
    <w:rsid w:val="004579C6"/>
    <w:rsid w:val="004579CB"/>
    <w:rsid w:val="0046248C"/>
    <w:rsid w:val="004645C0"/>
    <w:rsid w:val="00465DAE"/>
    <w:rsid w:val="00467B8B"/>
    <w:rsid w:val="00471879"/>
    <w:rsid w:val="00473FB9"/>
    <w:rsid w:val="00474274"/>
    <w:rsid w:val="00476D08"/>
    <w:rsid w:val="004774BD"/>
    <w:rsid w:val="00481E1D"/>
    <w:rsid w:val="004831B7"/>
    <w:rsid w:val="00484277"/>
    <w:rsid w:val="004864F6"/>
    <w:rsid w:val="00491D0D"/>
    <w:rsid w:val="004A09CA"/>
    <w:rsid w:val="004A4CD5"/>
    <w:rsid w:val="004A69B2"/>
    <w:rsid w:val="004B0E0F"/>
    <w:rsid w:val="004B193F"/>
    <w:rsid w:val="004B2D58"/>
    <w:rsid w:val="004B30A3"/>
    <w:rsid w:val="004B455B"/>
    <w:rsid w:val="004B4A6B"/>
    <w:rsid w:val="004B5D17"/>
    <w:rsid w:val="004C2567"/>
    <w:rsid w:val="004C26CA"/>
    <w:rsid w:val="004C396C"/>
    <w:rsid w:val="004C3D02"/>
    <w:rsid w:val="004C695C"/>
    <w:rsid w:val="004D075E"/>
    <w:rsid w:val="004D0A65"/>
    <w:rsid w:val="004D57B3"/>
    <w:rsid w:val="004D639C"/>
    <w:rsid w:val="004D6F57"/>
    <w:rsid w:val="004D77A3"/>
    <w:rsid w:val="004E0A2B"/>
    <w:rsid w:val="004E166B"/>
    <w:rsid w:val="004E23AC"/>
    <w:rsid w:val="004E32E2"/>
    <w:rsid w:val="004E4B59"/>
    <w:rsid w:val="004F04C2"/>
    <w:rsid w:val="004F06A8"/>
    <w:rsid w:val="004F1067"/>
    <w:rsid w:val="004F519B"/>
    <w:rsid w:val="004F6E18"/>
    <w:rsid w:val="004F6E32"/>
    <w:rsid w:val="004F70FB"/>
    <w:rsid w:val="004F7169"/>
    <w:rsid w:val="004F73E1"/>
    <w:rsid w:val="004F73ED"/>
    <w:rsid w:val="004F7466"/>
    <w:rsid w:val="004F755A"/>
    <w:rsid w:val="0050119F"/>
    <w:rsid w:val="00501C29"/>
    <w:rsid w:val="00502256"/>
    <w:rsid w:val="00502709"/>
    <w:rsid w:val="00503713"/>
    <w:rsid w:val="00504143"/>
    <w:rsid w:val="00504395"/>
    <w:rsid w:val="00504C05"/>
    <w:rsid w:val="00505262"/>
    <w:rsid w:val="00506469"/>
    <w:rsid w:val="0051075F"/>
    <w:rsid w:val="0051138B"/>
    <w:rsid w:val="005133E5"/>
    <w:rsid w:val="0051365A"/>
    <w:rsid w:val="00514E4F"/>
    <w:rsid w:val="00520482"/>
    <w:rsid w:val="00520B0C"/>
    <w:rsid w:val="005227C3"/>
    <w:rsid w:val="00523D23"/>
    <w:rsid w:val="00523E14"/>
    <w:rsid w:val="00524043"/>
    <w:rsid w:val="0052527E"/>
    <w:rsid w:val="00525B8C"/>
    <w:rsid w:val="00526A35"/>
    <w:rsid w:val="005272BC"/>
    <w:rsid w:val="00527BBF"/>
    <w:rsid w:val="005312C6"/>
    <w:rsid w:val="005336A5"/>
    <w:rsid w:val="00534F35"/>
    <w:rsid w:val="005350B2"/>
    <w:rsid w:val="00535FA6"/>
    <w:rsid w:val="00536202"/>
    <w:rsid w:val="005375B5"/>
    <w:rsid w:val="00540467"/>
    <w:rsid w:val="00540525"/>
    <w:rsid w:val="00541193"/>
    <w:rsid w:val="00541636"/>
    <w:rsid w:val="005519F5"/>
    <w:rsid w:val="00552D8B"/>
    <w:rsid w:val="005574EF"/>
    <w:rsid w:val="00557931"/>
    <w:rsid w:val="0056099F"/>
    <w:rsid w:val="0056148E"/>
    <w:rsid w:val="00564318"/>
    <w:rsid w:val="00565CB3"/>
    <w:rsid w:val="00566044"/>
    <w:rsid w:val="00566DC5"/>
    <w:rsid w:val="00572385"/>
    <w:rsid w:val="0057566D"/>
    <w:rsid w:val="00575F7C"/>
    <w:rsid w:val="00580707"/>
    <w:rsid w:val="00581AE1"/>
    <w:rsid w:val="00582EB0"/>
    <w:rsid w:val="00583D97"/>
    <w:rsid w:val="005852B5"/>
    <w:rsid w:val="005857F3"/>
    <w:rsid w:val="0058705B"/>
    <w:rsid w:val="00587E67"/>
    <w:rsid w:val="00594547"/>
    <w:rsid w:val="005947FF"/>
    <w:rsid w:val="0059578B"/>
    <w:rsid w:val="00595BE2"/>
    <w:rsid w:val="00596816"/>
    <w:rsid w:val="0059692C"/>
    <w:rsid w:val="005A12A2"/>
    <w:rsid w:val="005A2F2E"/>
    <w:rsid w:val="005A4766"/>
    <w:rsid w:val="005B0723"/>
    <w:rsid w:val="005B5308"/>
    <w:rsid w:val="005B5E73"/>
    <w:rsid w:val="005B68FB"/>
    <w:rsid w:val="005B79A4"/>
    <w:rsid w:val="005C06B8"/>
    <w:rsid w:val="005C0FF1"/>
    <w:rsid w:val="005C1D5A"/>
    <w:rsid w:val="005C3A1D"/>
    <w:rsid w:val="005C4EF8"/>
    <w:rsid w:val="005C556C"/>
    <w:rsid w:val="005C5E6B"/>
    <w:rsid w:val="005C673D"/>
    <w:rsid w:val="005D180E"/>
    <w:rsid w:val="005D2536"/>
    <w:rsid w:val="005D267F"/>
    <w:rsid w:val="005D280C"/>
    <w:rsid w:val="005D3936"/>
    <w:rsid w:val="005D3E58"/>
    <w:rsid w:val="005D6C97"/>
    <w:rsid w:val="005D71E0"/>
    <w:rsid w:val="005E1B0E"/>
    <w:rsid w:val="005E2848"/>
    <w:rsid w:val="005E3195"/>
    <w:rsid w:val="005E3AEC"/>
    <w:rsid w:val="005E4180"/>
    <w:rsid w:val="005E4B4C"/>
    <w:rsid w:val="005E7C89"/>
    <w:rsid w:val="005F2D6C"/>
    <w:rsid w:val="005F4AC8"/>
    <w:rsid w:val="005F4CE4"/>
    <w:rsid w:val="005F4EE5"/>
    <w:rsid w:val="005F4FB3"/>
    <w:rsid w:val="005F535C"/>
    <w:rsid w:val="005F6149"/>
    <w:rsid w:val="00601D56"/>
    <w:rsid w:val="006030C8"/>
    <w:rsid w:val="006041CE"/>
    <w:rsid w:val="00604F67"/>
    <w:rsid w:val="006061C4"/>
    <w:rsid w:val="0060700E"/>
    <w:rsid w:val="006102E7"/>
    <w:rsid w:val="00610C07"/>
    <w:rsid w:val="00611B15"/>
    <w:rsid w:val="00612616"/>
    <w:rsid w:val="00612EF6"/>
    <w:rsid w:val="00612EF9"/>
    <w:rsid w:val="00614CB7"/>
    <w:rsid w:val="00614F6D"/>
    <w:rsid w:val="006155B6"/>
    <w:rsid w:val="00616686"/>
    <w:rsid w:val="006167D2"/>
    <w:rsid w:val="0061767F"/>
    <w:rsid w:val="00617F4F"/>
    <w:rsid w:val="0062165D"/>
    <w:rsid w:val="0062257E"/>
    <w:rsid w:val="006307E9"/>
    <w:rsid w:val="0063226F"/>
    <w:rsid w:val="00632DD9"/>
    <w:rsid w:val="0063447F"/>
    <w:rsid w:val="006352DD"/>
    <w:rsid w:val="0063619E"/>
    <w:rsid w:val="0064000C"/>
    <w:rsid w:val="006400CF"/>
    <w:rsid w:val="00641BF5"/>
    <w:rsid w:val="006443B7"/>
    <w:rsid w:val="006469C2"/>
    <w:rsid w:val="00646BA8"/>
    <w:rsid w:val="00647907"/>
    <w:rsid w:val="0065085A"/>
    <w:rsid w:val="006516A2"/>
    <w:rsid w:val="00656635"/>
    <w:rsid w:val="00656951"/>
    <w:rsid w:val="00656F37"/>
    <w:rsid w:val="00660B62"/>
    <w:rsid w:val="00661C15"/>
    <w:rsid w:val="0066615F"/>
    <w:rsid w:val="006661AD"/>
    <w:rsid w:val="00666585"/>
    <w:rsid w:val="00666F26"/>
    <w:rsid w:val="006705D2"/>
    <w:rsid w:val="00670639"/>
    <w:rsid w:val="00671AEB"/>
    <w:rsid w:val="00672843"/>
    <w:rsid w:val="00674BC3"/>
    <w:rsid w:val="00674DFB"/>
    <w:rsid w:val="00674E1E"/>
    <w:rsid w:val="00676418"/>
    <w:rsid w:val="006771F4"/>
    <w:rsid w:val="0068437B"/>
    <w:rsid w:val="00685B9B"/>
    <w:rsid w:val="00686716"/>
    <w:rsid w:val="006901F2"/>
    <w:rsid w:val="006903FB"/>
    <w:rsid w:val="00691180"/>
    <w:rsid w:val="006922D8"/>
    <w:rsid w:val="0069294C"/>
    <w:rsid w:val="0069360F"/>
    <w:rsid w:val="00693E32"/>
    <w:rsid w:val="006A1F32"/>
    <w:rsid w:val="006A5BE4"/>
    <w:rsid w:val="006A77ED"/>
    <w:rsid w:val="006A7CE6"/>
    <w:rsid w:val="006B04D7"/>
    <w:rsid w:val="006B43D7"/>
    <w:rsid w:val="006B5C42"/>
    <w:rsid w:val="006C14AE"/>
    <w:rsid w:val="006C2BD5"/>
    <w:rsid w:val="006C36FA"/>
    <w:rsid w:val="006C5BA7"/>
    <w:rsid w:val="006C67B9"/>
    <w:rsid w:val="006D0533"/>
    <w:rsid w:val="006D076A"/>
    <w:rsid w:val="006D227C"/>
    <w:rsid w:val="006D22FB"/>
    <w:rsid w:val="006D40D2"/>
    <w:rsid w:val="006D7643"/>
    <w:rsid w:val="006E37AF"/>
    <w:rsid w:val="006E4568"/>
    <w:rsid w:val="006E4E51"/>
    <w:rsid w:val="006E77E1"/>
    <w:rsid w:val="00701F63"/>
    <w:rsid w:val="007042B3"/>
    <w:rsid w:val="00707888"/>
    <w:rsid w:val="00707968"/>
    <w:rsid w:val="007139BE"/>
    <w:rsid w:val="00716FE5"/>
    <w:rsid w:val="00717973"/>
    <w:rsid w:val="00721A59"/>
    <w:rsid w:val="00721FF9"/>
    <w:rsid w:val="00725CC0"/>
    <w:rsid w:val="00726282"/>
    <w:rsid w:val="00727921"/>
    <w:rsid w:val="00731C54"/>
    <w:rsid w:val="00732C3C"/>
    <w:rsid w:val="00732D29"/>
    <w:rsid w:val="007334B1"/>
    <w:rsid w:val="007363ED"/>
    <w:rsid w:val="00736B18"/>
    <w:rsid w:val="0073701D"/>
    <w:rsid w:val="007413D1"/>
    <w:rsid w:val="0074176E"/>
    <w:rsid w:val="00741B59"/>
    <w:rsid w:val="00743705"/>
    <w:rsid w:val="007522BE"/>
    <w:rsid w:val="007540DA"/>
    <w:rsid w:val="00755D70"/>
    <w:rsid w:val="00756992"/>
    <w:rsid w:val="0075739B"/>
    <w:rsid w:val="007576F3"/>
    <w:rsid w:val="00757F20"/>
    <w:rsid w:val="007608A5"/>
    <w:rsid w:val="00760C25"/>
    <w:rsid w:val="007629B6"/>
    <w:rsid w:val="0076350E"/>
    <w:rsid w:val="007636F1"/>
    <w:rsid w:val="00765238"/>
    <w:rsid w:val="00766EDD"/>
    <w:rsid w:val="00767EB4"/>
    <w:rsid w:val="00772DEA"/>
    <w:rsid w:val="00773C75"/>
    <w:rsid w:val="00775586"/>
    <w:rsid w:val="00775CD0"/>
    <w:rsid w:val="00777BCF"/>
    <w:rsid w:val="007804B9"/>
    <w:rsid w:val="00780D85"/>
    <w:rsid w:val="007810A5"/>
    <w:rsid w:val="00781894"/>
    <w:rsid w:val="00783B3A"/>
    <w:rsid w:val="00786D89"/>
    <w:rsid w:val="00791E8A"/>
    <w:rsid w:val="007926F9"/>
    <w:rsid w:val="0079275B"/>
    <w:rsid w:val="00792CF2"/>
    <w:rsid w:val="00795CAB"/>
    <w:rsid w:val="007964DF"/>
    <w:rsid w:val="00796A0B"/>
    <w:rsid w:val="00797264"/>
    <w:rsid w:val="007973AD"/>
    <w:rsid w:val="0079746E"/>
    <w:rsid w:val="00797616"/>
    <w:rsid w:val="007A1C27"/>
    <w:rsid w:val="007A201B"/>
    <w:rsid w:val="007A23E5"/>
    <w:rsid w:val="007A24D5"/>
    <w:rsid w:val="007A26E9"/>
    <w:rsid w:val="007A37EC"/>
    <w:rsid w:val="007A72E3"/>
    <w:rsid w:val="007B0E7A"/>
    <w:rsid w:val="007B13B4"/>
    <w:rsid w:val="007B4F88"/>
    <w:rsid w:val="007B53E8"/>
    <w:rsid w:val="007B5539"/>
    <w:rsid w:val="007B6C83"/>
    <w:rsid w:val="007B7642"/>
    <w:rsid w:val="007B7835"/>
    <w:rsid w:val="007C3962"/>
    <w:rsid w:val="007C3A63"/>
    <w:rsid w:val="007C49D0"/>
    <w:rsid w:val="007C7F54"/>
    <w:rsid w:val="007D02AF"/>
    <w:rsid w:val="007D205D"/>
    <w:rsid w:val="007D2E14"/>
    <w:rsid w:val="007D3F84"/>
    <w:rsid w:val="007D443B"/>
    <w:rsid w:val="007D460F"/>
    <w:rsid w:val="007D4DEC"/>
    <w:rsid w:val="007D506A"/>
    <w:rsid w:val="007D5E71"/>
    <w:rsid w:val="007E2AB8"/>
    <w:rsid w:val="007E4DFA"/>
    <w:rsid w:val="007E6D5C"/>
    <w:rsid w:val="007E752F"/>
    <w:rsid w:val="007F1C4A"/>
    <w:rsid w:val="007F20D4"/>
    <w:rsid w:val="007F3F97"/>
    <w:rsid w:val="007F4068"/>
    <w:rsid w:val="007F5888"/>
    <w:rsid w:val="007F6370"/>
    <w:rsid w:val="007F783F"/>
    <w:rsid w:val="00800049"/>
    <w:rsid w:val="00801876"/>
    <w:rsid w:val="0080235A"/>
    <w:rsid w:val="00802840"/>
    <w:rsid w:val="0080395D"/>
    <w:rsid w:val="008039FB"/>
    <w:rsid w:val="00804080"/>
    <w:rsid w:val="0080470A"/>
    <w:rsid w:val="00804AE5"/>
    <w:rsid w:val="0080519B"/>
    <w:rsid w:val="008117FE"/>
    <w:rsid w:val="00812C84"/>
    <w:rsid w:val="008145A9"/>
    <w:rsid w:val="00814DFE"/>
    <w:rsid w:val="0081597A"/>
    <w:rsid w:val="00815ABC"/>
    <w:rsid w:val="00816B0F"/>
    <w:rsid w:val="00817718"/>
    <w:rsid w:val="00817F81"/>
    <w:rsid w:val="00822A09"/>
    <w:rsid w:val="00824BEC"/>
    <w:rsid w:val="008276E3"/>
    <w:rsid w:val="0083047B"/>
    <w:rsid w:val="00830FA1"/>
    <w:rsid w:val="008315F4"/>
    <w:rsid w:val="008346DE"/>
    <w:rsid w:val="00840C68"/>
    <w:rsid w:val="00840CA9"/>
    <w:rsid w:val="00840FC2"/>
    <w:rsid w:val="008416A9"/>
    <w:rsid w:val="00842201"/>
    <w:rsid w:val="00842B55"/>
    <w:rsid w:val="00844742"/>
    <w:rsid w:val="00844959"/>
    <w:rsid w:val="00846B36"/>
    <w:rsid w:val="008476AE"/>
    <w:rsid w:val="0084794E"/>
    <w:rsid w:val="00853B44"/>
    <w:rsid w:val="00854385"/>
    <w:rsid w:val="00855CBF"/>
    <w:rsid w:val="00855E84"/>
    <w:rsid w:val="00864C0F"/>
    <w:rsid w:val="00865D81"/>
    <w:rsid w:val="00866281"/>
    <w:rsid w:val="008662E7"/>
    <w:rsid w:val="00866D76"/>
    <w:rsid w:val="00872E16"/>
    <w:rsid w:val="00873692"/>
    <w:rsid w:val="00873DE9"/>
    <w:rsid w:val="008740C1"/>
    <w:rsid w:val="0087440E"/>
    <w:rsid w:val="00874F50"/>
    <w:rsid w:val="008770BD"/>
    <w:rsid w:val="00877ED6"/>
    <w:rsid w:val="0088729B"/>
    <w:rsid w:val="00887A1F"/>
    <w:rsid w:val="00887CFD"/>
    <w:rsid w:val="00892B30"/>
    <w:rsid w:val="00892D31"/>
    <w:rsid w:val="00894E9E"/>
    <w:rsid w:val="0089522D"/>
    <w:rsid w:val="008956F9"/>
    <w:rsid w:val="008A12FA"/>
    <w:rsid w:val="008A1999"/>
    <w:rsid w:val="008A2CBA"/>
    <w:rsid w:val="008A526E"/>
    <w:rsid w:val="008A60ED"/>
    <w:rsid w:val="008A6776"/>
    <w:rsid w:val="008A6BCD"/>
    <w:rsid w:val="008A74FF"/>
    <w:rsid w:val="008A7703"/>
    <w:rsid w:val="008B074D"/>
    <w:rsid w:val="008B119D"/>
    <w:rsid w:val="008B5CAA"/>
    <w:rsid w:val="008B707D"/>
    <w:rsid w:val="008B7BA1"/>
    <w:rsid w:val="008C378D"/>
    <w:rsid w:val="008C56DD"/>
    <w:rsid w:val="008C7255"/>
    <w:rsid w:val="008D0E16"/>
    <w:rsid w:val="008D230C"/>
    <w:rsid w:val="008D3447"/>
    <w:rsid w:val="008D5628"/>
    <w:rsid w:val="008D6CED"/>
    <w:rsid w:val="008D7358"/>
    <w:rsid w:val="008E020C"/>
    <w:rsid w:val="008E04C3"/>
    <w:rsid w:val="008E0971"/>
    <w:rsid w:val="008E1AC2"/>
    <w:rsid w:val="008E457E"/>
    <w:rsid w:val="008E4B5B"/>
    <w:rsid w:val="008E58F6"/>
    <w:rsid w:val="008E75F4"/>
    <w:rsid w:val="008F0358"/>
    <w:rsid w:val="008F04C7"/>
    <w:rsid w:val="008F076F"/>
    <w:rsid w:val="008F2EDC"/>
    <w:rsid w:val="008F311A"/>
    <w:rsid w:val="008F3C94"/>
    <w:rsid w:val="008F5020"/>
    <w:rsid w:val="008F6147"/>
    <w:rsid w:val="008F65B4"/>
    <w:rsid w:val="008F7478"/>
    <w:rsid w:val="008F7F8D"/>
    <w:rsid w:val="00900708"/>
    <w:rsid w:val="00901317"/>
    <w:rsid w:val="00901533"/>
    <w:rsid w:val="0090163D"/>
    <w:rsid w:val="00903452"/>
    <w:rsid w:val="00903D59"/>
    <w:rsid w:val="00904FF4"/>
    <w:rsid w:val="009069FE"/>
    <w:rsid w:val="00907474"/>
    <w:rsid w:val="0090794C"/>
    <w:rsid w:val="00907B5A"/>
    <w:rsid w:val="00910258"/>
    <w:rsid w:val="00910490"/>
    <w:rsid w:val="00910B18"/>
    <w:rsid w:val="009121BB"/>
    <w:rsid w:val="0091312B"/>
    <w:rsid w:val="00914589"/>
    <w:rsid w:val="0091502D"/>
    <w:rsid w:val="00916144"/>
    <w:rsid w:val="009173F8"/>
    <w:rsid w:val="00920510"/>
    <w:rsid w:val="009216B4"/>
    <w:rsid w:val="00921701"/>
    <w:rsid w:val="00923AC1"/>
    <w:rsid w:val="0092428D"/>
    <w:rsid w:val="00925A34"/>
    <w:rsid w:val="0092683E"/>
    <w:rsid w:val="009320BA"/>
    <w:rsid w:val="00934536"/>
    <w:rsid w:val="00937FEC"/>
    <w:rsid w:val="00945DC4"/>
    <w:rsid w:val="009503C5"/>
    <w:rsid w:val="00950A6F"/>
    <w:rsid w:val="00950DB2"/>
    <w:rsid w:val="00951524"/>
    <w:rsid w:val="00952722"/>
    <w:rsid w:val="0095366C"/>
    <w:rsid w:val="00954322"/>
    <w:rsid w:val="009545A7"/>
    <w:rsid w:val="009557D6"/>
    <w:rsid w:val="00955B9E"/>
    <w:rsid w:val="009572FF"/>
    <w:rsid w:val="0095746F"/>
    <w:rsid w:val="00957E5B"/>
    <w:rsid w:val="00960891"/>
    <w:rsid w:val="00962811"/>
    <w:rsid w:val="00962A2E"/>
    <w:rsid w:val="00962D23"/>
    <w:rsid w:val="00971641"/>
    <w:rsid w:val="00972421"/>
    <w:rsid w:val="00974835"/>
    <w:rsid w:val="00974CF0"/>
    <w:rsid w:val="00975876"/>
    <w:rsid w:val="00975CC1"/>
    <w:rsid w:val="00975D5C"/>
    <w:rsid w:val="00981252"/>
    <w:rsid w:val="00981335"/>
    <w:rsid w:val="00983A2A"/>
    <w:rsid w:val="009846EC"/>
    <w:rsid w:val="009867D0"/>
    <w:rsid w:val="00993A15"/>
    <w:rsid w:val="0099461C"/>
    <w:rsid w:val="009952B6"/>
    <w:rsid w:val="00996BA2"/>
    <w:rsid w:val="00996C18"/>
    <w:rsid w:val="009A3711"/>
    <w:rsid w:val="009A518A"/>
    <w:rsid w:val="009A607B"/>
    <w:rsid w:val="009A7090"/>
    <w:rsid w:val="009A7C69"/>
    <w:rsid w:val="009B1A6E"/>
    <w:rsid w:val="009B2D20"/>
    <w:rsid w:val="009B4223"/>
    <w:rsid w:val="009B4363"/>
    <w:rsid w:val="009B4A5F"/>
    <w:rsid w:val="009B7161"/>
    <w:rsid w:val="009C10F3"/>
    <w:rsid w:val="009C1A94"/>
    <w:rsid w:val="009C276A"/>
    <w:rsid w:val="009C33B8"/>
    <w:rsid w:val="009C438E"/>
    <w:rsid w:val="009C54E5"/>
    <w:rsid w:val="009C5D0D"/>
    <w:rsid w:val="009C66B8"/>
    <w:rsid w:val="009C6E9C"/>
    <w:rsid w:val="009D1336"/>
    <w:rsid w:val="009D1C8E"/>
    <w:rsid w:val="009D22E3"/>
    <w:rsid w:val="009D285D"/>
    <w:rsid w:val="009D3B70"/>
    <w:rsid w:val="009D409C"/>
    <w:rsid w:val="009D4214"/>
    <w:rsid w:val="009D4562"/>
    <w:rsid w:val="009D4D43"/>
    <w:rsid w:val="009D4EDF"/>
    <w:rsid w:val="009D6A61"/>
    <w:rsid w:val="009E0210"/>
    <w:rsid w:val="009E0289"/>
    <w:rsid w:val="009E0C51"/>
    <w:rsid w:val="009E3236"/>
    <w:rsid w:val="009E3FBC"/>
    <w:rsid w:val="009E5071"/>
    <w:rsid w:val="009E7E68"/>
    <w:rsid w:val="009E7FC8"/>
    <w:rsid w:val="009F1D93"/>
    <w:rsid w:val="009F372E"/>
    <w:rsid w:val="009F576E"/>
    <w:rsid w:val="009F6DD6"/>
    <w:rsid w:val="00A02E73"/>
    <w:rsid w:val="00A037DE"/>
    <w:rsid w:val="00A0568A"/>
    <w:rsid w:val="00A056DD"/>
    <w:rsid w:val="00A05A99"/>
    <w:rsid w:val="00A068D7"/>
    <w:rsid w:val="00A101CA"/>
    <w:rsid w:val="00A106AA"/>
    <w:rsid w:val="00A1367B"/>
    <w:rsid w:val="00A14717"/>
    <w:rsid w:val="00A177FE"/>
    <w:rsid w:val="00A2246C"/>
    <w:rsid w:val="00A239CF"/>
    <w:rsid w:val="00A259EA"/>
    <w:rsid w:val="00A25B7E"/>
    <w:rsid w:val="00A26423"/>
    <w:rsid w:val="00A27A96"/>
    <w:rsid w:val="00A32397"/>
    <w:rsid w:val="00A32FE0"/>
    <w:rsid w:val="00A3479D"/>
    <w:rsid w:val="00A3730A"/>
    <w:rsid w:val="00A37EA3"/>
    <w:rsid w:val="00A40A6B"/>
    <w:rsid w:val="00A4146E"/>
    <w:rsid w:val="00A4262F"/>
    <w:rsid w:val="00A43356"/>
    <w:rsid w:val="00A44442"/>
    <w:rsid w:val="00A46983"/>
    <w:rsid w:val="00A500D1"/>
    <w:rsid w:val="00A50ECD"/>
    <w:rsid w:val="00A50FDD"/>
    <w:rsid w:val="00A51F53"/>
    <w:rsid w:val="00A53E61"/>
    <w:rsid w:val="00A54A7A"/>
    <w:rsid w:val="00A551CA"/>
    <w:rsid w:val="00A5575E"/>
    <w:rsid w:val="00A55B7D"/>
    <w:rsid w:val="00A55DF8"/>
    <w:rsid w:val="00A55FE8"/>
    <w:rsid w:val="00A56339"/>
    <w:rsid w:val="00A62220"/>
    <w:rsid w:val="00A62A96"/>
    <w:rsid w:val="00A63436"/>
    <w:rsid w:val="00A637B5"/>
    <w:rsid w:val="00A66A88"/>
    <w:rsid w:val="00A7238F"/>
    <w:rsid w:val="00A73301"/>
    <w:rsid w:val="00A743CA"/>
    <w:rsid w:val="00A74B51"/>
    <w:rsid w:val="00A80F25"/>
    <w:rsid w:val="00A8381B"/>
    <w:rsid w:val="00A84F63"/>
    <w:rsid w:val="00A85583"/>
    <w:rsid w:val="00A864FB"/>
    <w:rsid w:val="00A86BE4"/>
    <w:rsid w:val="00A93537"/>
    <w:rsid w:val="00A9669D"/>
    <w:rsid w:val="00A96937"/>
    <w:rsid w:val="00AA2263"/>
    <w:rsid w:val="00AA22B6"/>
    <w:rsid w:val="00AA2656"/>
    <w:rsid w:val="00AA3373"/>
    <w:rsid w:val="00AA4901"/>
    <w:rsid w:val="00AA6438"/>
    <w:rsid w:val="00AB209C"/>
    <w:rsid w:val="00AB3B5C"/>
    <w:rsid w:val="00AB445E"/>
    <w:rsid w:val="00AB4515"/>
    <w:rsid w:val="00AB544D"/>
    <w:rsid w:val="00AB54B5"/>
    <w:rsid w:val="00AB5640"/>
    <w:rsid w:val="00AB63B8"/>
    <w:rsid w:val="00AB7856"/>
    <w:rsid w:val="00AC0ABA"/>
    <w:rsid w:val="00AC4725"/>
    <w:rsid w:val="00AC5CE4"/>
    <w:rsid w:val="00AC5D8E"/>
    <w:rsid w:val="00AC7860"/>
    <w:rsid w:val="00AC7C07"/>
    <w:rsid w:val="00AC7D14"/>
    <w:rsid w:val="00AD2DEA"/>
    <w:rsid w:val="00AD4CFE"/>
    <w:rsid w:val="00AD5CD7"/>
    <w:rsid w:val="00AD6309"/>
    <w:rsid w:val="00AD7D8F"/>
    <w:rsid w:val="00AE13AE"/>
    <w:rsid w:val="00AE1FF3"/>
    <w:rsid w:val="00AE20CB"/>
    <w:rsid w:val="00AE2215"/>
    <w:rsid w:val="00AE2835"/>
    <w:rsid w:val="00AE6BA2"/>
    <w:rsid w:val="00AF37D1"/>
    <w:rsid w:val="00AF538D"/>
    <w:rsid w:val="00AF598B"/>
    <w:rsid w:val="00B0030F"/>
    <w:rsid w:val="00B00B08"/>
    <w:rsid w:val="00B00ECD"/>
    <w:rsid w:val="00B02E31"/>
    <w:rsid w:val="00B03004"/>
    <w:rsid w:val="00B1024A"/>
    <w:rsid w:val="00B102C4"/>
    <w:rsid w:val="00B132FA"/>
    <w:rsid w:val="00B1345E"/>
    <w:rsid w:val="00B16170"/>
    <w:rsid w:val="00B20DE9"/>
    <w:rsid w:val="00B22ABB"/>
    <w:rsid w:val="00B2318C"/>
    <w:rsid w:val="00B23FD8"/>
    <w:rsid w:val="00B25358"/>
    <w:rsid w:val="00B26063"/>
    <w:rsid w:val="00B26F45"/>
    <w:rsid w:val="00B33920"/>
    <w:rsid w:val="00B344EE"/>
    <w:rsid w:val="00B34B49"/>
    <w:rsid w:val="00B3570A"/>
    <w:rsid w:val="00B36983"/>
    <w:rsid w:val="00B41059"/>
    <w:rsid w:val="00B412D3"/>
    <w:rsid w:val="00B41EF8"/>
    <w:rsid w:val="00B424CB"/>
    <w:rsid w:val="00B425ED"/>
    <w:rsid w:val="00B4268A"/>
    <w:rsid w:val="00B43C8A"/>
    <w:rsid w:val="00B44663"/>
    <w:rsid w:val="00B462E0"/>
    <w:rsid w:val="00B50113"/>
    <w:rsid w:val="00B522CD"/>
    <w:rsid w:val="00B52383"/>
    <w:rsid w:val="00B53530"/>
    <w:rsid w:val="00B55DF7"/>
    <w:rsid w:val="00B57B1D"/>
    <w:rsid w:val="00B61DA9"/>
    <w:rsid w:val="00B63245"/>
    <w:rsid w:val="00B63738"/>
    <w:rsid w:val="00B66208"/>
    <w:rsid w:val="00B72852"/>
    <w:rsid w:val="00B758E0"/>
    <w:rsid w:val="00B75AFD"/>
    <w:rsid w:val="00B806A7"/>
    <w:rsid w:val="00B8104C"/>
    <w:rsid w:val="00B81F73"/>
    <w:rsid w:val="00B836B4"/>
    <w:rsid w:val="00B83C16"/>
    <w:rsid w:val="00B83DC6"/>
    <w:rsid w:val="00B84A3F"/>
    <w:rsid w:val="00B86D9F"/>
    <w:rsid w:val="00B925BD"/>
    <w:rsid w:val="00B92877"/>
    <w:rsid w:val="00B92A5A"/>
    <w:rsid w:val="00B93194"/>
    <w:rsid w:val="00B940BA"/>
    <w:rsid w:val="00B95BF2"/>
    <w:rsid w:val="00B95EBF"/>
    <w:rsid w:val="00BA0221"/>
    <w:rsid w:val="00BA364D"/>
    <w:rsid w:val="00BA41DD"/>
    <w:rsid w:val="00BA420F"/>
    <w:rsid w:val="00BA4563"/>
    <w:rsid w:val="00BA4F8A"/>
    <w:rsid w:val="00BA5022"/>
    <w:rsid w:val="00BA5229"/>
    <w:rsid w:val="00BA6F2F"/>
    <w:rsid w:val="00BA7097"/>
    <w:rsid w:val="00BA7F07"/>
    <w:rsid w:val="00BB152E"/>
    <w:rsid w:val="00BB1B64"/>
    <w:rsid w:val="00BB1D9B"/>
    <w:rsid w:val="00BB50AA"/>
    <w:rsid w:val="00BB5391"/>
    <w:rsid w:val="00BC01DA"/>
    <w:rsid w:val="00BC146B"/>
    <w:rsid w:val="00BC33FB"/>
    <w:rsid w:val="00BC7B64"/>
    <w:rsid w:val="00BD0257"/>
    <w:rsid w:val="00BD0952"/>
    <w:rsid w:val="00BD410A"/>
    <w:rsid w:val="00BD5262"/>
    <w:rsid w:val="00BD6AA1"/>
    <w:rsid w:val="00BD7AB7"/>
    <w:rsid w:val="00BE0E4F"/>
    <w:rsid w:val="00BE2000"/>
    <w:rsid w:val="00BE2D2A"/>
    <w:rsid w:val="00BF2E58"/>
    <w:rsid w:val="00BF4CF5"/>
    <w:rsid w:val="00BF57A7"/>
    <w:rsid w:val="00BF6E9E"/>
    <w:rsid w:val="00C003BB"/>
    <w:rsid w:val="00C04EC9"/>
    <w:rsid w:val="00C057C4"/>
    <w:rsid w:val="00C07B6C"/>
    <w:rsid w:val="00C111CE"/>
    <w:rsid w:val="00C11748"/>
    <w:rsid w:val="00C12817"/>
    <w:rsid w:val="00C12C7E"/>
    <w:rsid w:val="00C1534D"/>
    <w:rsid w:val="00C15747"/>
    <w:rsid w:val="00C20D6E"/>
    <w:rsid w:val="00C21105"/>
    <w:rsid w:val="00C21AE5"/>
    <w:rsid w:val="00C22E1C"/>
    <w:rsid w:val="00C24208"/>
    <w:rsid w:val="00C255CC"/>
    <w:rsid w:val="00C25783"/>
    <w:rsid w:val="00C26553"/>
    <w:rsid w:val="00C26AC7"/>
    <w:rsid w:val="00C32F65"/>
    <w:rsid w:val="00C36B65"/>
    <w:rsid w:val="00C377A9"/>
    <w:rsid w:val="00C41ED3"/>
    <w:rsid w:val="00C42A9B"/>
    <w:rsid w:val="00C42F8C"/>
    <w:rsid w:val="00C4336D"/>
    <w:rsid w:val="00C435E7"/>
    <w:rsid w:val="00C444F2"/>
    <w:rsid w:val="00C44999"/>
    <w:rsid w:val="00C44F62"/>
    <w:rsid w:val="00C47D18"/>
    <w:rsid w:val="00C5174E"/>
    <w:rsid w:val="00C53611"/>
    <w:rsid w:val="00C53746"/>
    <w:rsid w:val="00C54402"/>
    <w:rsid w:val="00C56182"/>
    <w:rsid w:val="00C57A56"/>
    <w:rsid w:val="00C604E8"/>
    <w:rsid w:val="00C63FFD"/>
    <w:rsid w:val="00C6610B"/>
    <w:rsid w:val="00C664C7"/>
    <w:rsid w:val="00C66F87"/>
    <w:rsid w:val="00C74B4E"/>
    <w:rsid w:val="00C74C6D"/>
    <w:rsid w:val="00C75709"/>
    <w:rsid w:val="00C778FF"/>
    <w:rsid w:val="00C80745"/>
    <w:rsid w:val="00C8112E"/>
    <w:rsid w:val="00C83268"/>
    <w:rsid w:val="00C84F79"/>
    <w:rsid w:val="00C861D0"/>
    <w:rsid w:val="00C90E3C"/>
    <w:rsid w:val="00C932D5"/>
    <w:rsid w:val="00C93436"/>
    <w:rsid w:val="00C95A40"/>
    <w:rsid w:val="00C96A68"/>
    <w:rsid w:val="00C96F42"/>
    <w:rsid w:val="00C972AA"/>
    <w:rsid w:val="00C975D1"/>
    <w:rsid w:val="00C97A5E"/>
    <w:rsid w:val="00CA5501"/>
    <w:rsid w:val="00CA575E"/>
    <w:rsid w:val="00CA61B3"/>
    <w:rsid w:val="00CA6264"/>
    <w:rsid w:val="00CA69AB"/>
    <w:rsid w:val="00CB13FF"/>
    <w:rsid w:val="00CB1559"/>
    <w:rsid w:val="00CB473F"/>
    <w:rsid w:val="00CB4E61"/>
    <w:rsid w:val="00CB6E3C"/>
    <w:rsid w:val="00CC01EE"/>
    <w:rsid w:val="00CC024B"/>
    <w:rsid w:val="00CC0E7E"/>
    <w:rsid w:val="00CC3619"/>
    <w:rsid w:val="00CC3EC4"/>
    <w:rsid w:val="00CC6485"/>
    <w:rsid w:val="00CC66EC"/>
    <w:rsid w:val="00CC69A9"/>
    <w:rsid w:val="00CC76D1"/>
    <w:rsid w:val="00CD19B1"/>
    <w:rsid w:val="00CD29E7"/>
    <w:rsid w:val="00CD74B7"/>
    <w:rsid w:val="00CD7F28"/>
    <w:rsid w:val="00CE13F6"/>
    <w:rsid w:val="00CE31BE"/>
    <w:rsid w:val="00CE672E"/>
    <w:rsid w:val="00CE6F2C"/>
    <w:rsid w:val="00CF00B2"/>
    <w:rsid w:val="00CF0F1D"/>
    <w:rsid w:val="00CF1425"/>
    <w:rsid w:val="00CF38E6"/>
    <w:rsid w:val="00CF6372"/>
    <w:rsid w:val="00D0031E"/>
    <w:rsid w:val="00D0097A"/>
    <w:rsid w:val="00D00A2A"/>
    <w:rsid w:val="00D00A37"/>
    <w:rsid w:val="00D00A63"/>
    <w:rsid w:val="00D00C58"/>
    <w:rsid w:val="00D05D8A"/>
    <w:rsid w:val="00D10095"/>
    <w:rsid w:val="00D11235"/>
    <w:rsid w:val="00D1609F"/>
    <w:rsid w:val="00D16804"/>
    <w:rsid w:val="00D17A7D"/>
    <w:rsid w:val="00D20023"/>
    <w:rsid w:val="00D2230F"/>
    <w:rsid w:val="00D2450D"/>
    <w:rsid w:val="00D25A93"/>
    <w:rsid w:val="00D26B88"/>
    <w:rsid w:val="00D27556"/>
    <w:rsid w:val="00D277D2"/>
    <w:rsid w:val="00D27F18"/>
    <w:rsid w:val="00D324A5"/>
    <w:rsid w:val="00D32FD5"/>
    <w:rsid w:val="00D37468"/>
    <w:rsid w:val="00D379CF"/>
    <w:rsid w:val="00D415EE"/>
    <w:rsid w:val="00D41BB0"/>
    <w:rsid w:val="00D43AA5"/>
    <w:rsid w:val="00D4407A"/>
    <w:rsid w:val="00D4732D"/>
    <w:rsid w:val="00D47C88"/>
    <w:rsid w:val="00D50CE3"/>
    <w:rsid w:val="00D53D69"/>
    <w:rsid w:val="00D542A8"/>
    <w:rsid w:val="00D548A8"/>
    <w:rsid w:val="00D54AC3"/>
    <w:rsid w:val="00D54F34"/>
    <w:rsid w:val="00D55B30"/>
    <w:rsid w:val="00D5608B"/>
    <w:rsid w:val="00D57FF9"/>
    <w:rsid w:val="00D60DB7"/>
    <w:rsid w:val="00D625A8"/>
    <w:rsid w:val="00D64026"/>
    <w:rsid w:val="00D64050"/>
    <w:rsid w:val="00D65E9E"/>
    <w:rsid w:val="00D70046"/>
    <w:rsid w:val="00D7185C"/>
    <w:rsid w:val="00D71C68"/>
    <w:rsid w:val="00D72C08"/>
    <w:rsid w:val="00D73650"/>
    <w:rsid w:val="00D75387"/>
    <w:rsid w:val="00D76422"/>
    <w:rsid w:val="00D82DDC"/>
    <w:rsid w:val="00D83144"/>
    <w:rsid w:val="00D83BC3"/>
    <w:rsid w:val="00D842A8"/>
    <w:rsid w:val="00D843CE"/>
    <w:rsid w:val="00D90DA1"/>
    <w:rsid w:val="00D910CE"/>
    <w:rsid w:val="00D922BE"/>
    <w:rsid w:val="00D92891"/>
    <w:rsid w:val="00D94358"/>
    <w:rsid w:val="00D957A9"/>
    <w:rsid w:val="00D959F7"/>
    <w:rsid w:val="00D96944"/>
    <w:rsid w:val="00D96E2E"/>
    <w:rsid w:val="00DA1377"/>
    <w:rsid w:val="00DA1A44"/>
    <w:rsid w:val="00DA2C9A"/>
    <w:rsid w:val="00DA356C"/>
    <w:rsid w:val="00DA38A9"/>
    <w:rsid w:val="00DA3F6B"/>
    <w:rsid w:val="00DA4996"/>
    <w:rsid w:val="00DA4FB4"/>
    <w:rsid w:val="00DA6D9D"/>
    <w:rsid w:val="00DA722A"/>
    <w:rsid w:val="00DA74B5"/>
    <w:rsid w:val="00DB093C"/>
    <w:rsid w:val="00DB1098"/>
    <w:rsid w:val="00DB2B0E"/>
    <w:rsid w:val="00DB42DE"/>
    <w:rsid w:val="00DB56CE"/>
    <w:rsid w:val="00DC0E92"/>
    <w:rsid w:val="00DC42E7"/>
    <w:rsid w:val="00DC5F55"/>
    <w:rsid w:val="00DD1213"/>
    <w:rsid w:val="00DD5AE1"/>
    <w:rsid w:val="00DD736A"/>
    <w:rsid w:val="00DD73FD"/>
    <w:rsid w:val="00DE2C1E"/>
    <w:rsid w:val="00DE5E16"/>
    <w:rsid w:val="00DE5E5C"/>
    <w:rsid w:val="00DE6AFA"/>
    <w:rsid w:val="00DE7276"/>
    <w:rsid w:val="00DF33CC"/>
    <w:rsid w:val="00DF3BCD"/>
    <w:rsid w:val="00DF40C9"/>
    <w:rsid w:val="00DF49B4"/>
    <w:rsid w:val="00DF714D"/>
    <w:rsid w:val="00E021FA"/>
    <w:rsid w:val="00E022B7"/>
    <w:rsid w:val="00E05F25"/>
    <w:rsid w:val="00E12B88"/>
    <w:rsid w:val="00E13445"/>
    <w:rsid w:val="00E153A6"/>
    <w:rsid w:val="00E162C8"/>
    <w:rsid w:val="00E1688D"/>
    <w:rsid w:val="00E16E85"/>
    <w:rsid w:val="00E16EBD"/>
    <w:rsid w:val="00E17DC7"/>
    <w:rsid w:val="00E2064A"/>
    <w:rsid w:val="00E2215F"/>
    <w:rsid w:val="00E2306F"/>
    <w:rsid w:val="00E25F65"/>
    <w:rsid w:val="00E27A1A"/>
    <w:rsid w:val="00E31507"/>
    <w:rsid w:val="00E32C6D"/>
    <w:rsid w:val="00E347D1"/>
    <w:rsid w:val="00E35FF5"/>
    <w:rsid w:val="00E37132"/>
    <w:rsid w:val="00E37A68"/>
    <w:rsid w:val="00E42E37"/>
    <w:rsid w:val="00E42F91"/>
    <w:rsid w:val="00E42FBF"/>
    <w:rsid w:val="00E43768"/>
    <w:rsid w:val="00E43BDE"/>
    <w:rsid w:val="00E43D28"/>
    <w:rsid w:val="00E4427B"/>
    <w:rsid w:val="00E450F4"/>
    <w:rsid w:val="00E4601B"/>
    <w:rsid w:val="00E46445"/>
    <w:rsid w:val="00E46A5D"/>
    <w:rsid w:val="00E47C05"/>
    <w:rsid w:val="00E51CF9"/>
    <w:rsid w:val="00E53928"/>
    <w:rsid w:val="00E55421"/>
    <w:rsid w:val="00E56051"/>
    <w:rsid w:val="00E576E8"/>
    <w:rsid w:val="00E578AD"/>
    <w:rsid w:val="00E61B78"/>
    <w:rsid w:val="00E62F94"/>
    <w:rsid w:val="00E63EB9"/>
    <w:rsid w:val="00E64DFF"/>
    <w:rsid w:val="00E65B5A"/>
    <w:rsid w:val="00E67663"/>
    <w:rsid w:val="00E67906"/>
    <w:rsid w:val="00E702F3"/>
    <w:rsid w:val="00E709A1"/>
    <w:rsid w:val="00E7142D"/>
    <w:rsid w:val="00E7194D"/>
    <w:rsid w:val="00E76070"/>
    <w:rsid w:val="00E76526"/>
    <w:rsid w:val="00E77319"/>
    <w:rsid w:val="00E8169A"/>
    <w:rsid w:val="00E83165"/>
    <w:rsid w:val="00E84D23"/>
    <w:rsid w:val="00E84F08"/>
    <w:rsid w:val="00E86354"/>
    <w:rsid w:val="00E90427"/>
    <w:rsid w:val="00E933D2"/>
    <w:rsid w:val="00E94323"/>
    <w:rsid w:val="00E9791A"/>
    <w:rsid w:val="00EA059B"/>
    <w:rsid w:val="00EA1AC8"/>
    <w:rsid w:val="00EA1F00"/>
    <w:rsid w:val="00EA2876"/>
    <w:rsid w:val="00EA2D23"/>
    <w:rsid w:val="00EA2DD0"/>
    <w:rsid w:val="00EA4C0E"/>
    <w:rsid w:val="00EA61DE"/>
    <w:rsid w:val="00EB17EA"/>
    <w:rsid w:val="00EB2A86"/>
    <w:rsid w:val="00EB6A61"/>
    <w:rsid w:val="00EB73EC"/>
    <w:rsid w:val="00EC2119"/>
    <w:rsid w:val="00EC4271"/>
    <w:rsid w:val="00EC55A7"/>
    <w:rsid w:val="00EC5E33"/>
    <w:rsid w:val="00EC7FB9"/>
    <w:rsid w:val="00ED0A22"/>
    <w:rsid w:val="00ED306A"/>
    <w:rsid w:val="00ED5D87"/>
    <w:rsid w:val="00ED7978"/>
    <w:rsid w:val="00ED7EED"/>
    <w:rsid w:val="00EE002B"/>
    <w:rsid w:val="00EE15C2"/>
    <w:rsid w:val="00EE1700"/>
    <w:rsid w:val="00EE1807"/>
    <w:rsid w:val="00EE256F"/>
    <w:rsid w:val="00EE2D25"/>
    <w:rsid w:val="00EE4A3B"/>
    <w:rsid w:val="00EE5AF7"/>
    <w:rsid w:val="00EF4B7A"/>
    <w:rsid w:val="00EF5C29"/>
    <w:rsid w:val="00EF60FC"/>
    <w:rsid w:val="00EF7BC2"/>
    <w:rsid w:val="00F029C7"/>
    <w:rsid w:val="00F03CAF"/>
    <w:rsid w:val="00F04455"/>
    <w:rsid w:val="00F04C13"/>
    <w:rsid w:val="00F04C83"/>
    <w:rsid w:val="00F07026"/>
    <w:rsid w:val="00F07BEC"/>
    <w:rsid w:val="00F108CD"/>
    <w:rsid w:val="00F11894"/>
    <w:rsid w:val="00F11B51"/>
    <w:rsid w:val="00F137C6"/>
    <w:rsid w:val="00F138AA"/>
    <w:rsid w:val="00F1407A"/>
    <w:rsid w:val="00F1539D"/>
    <w:rsid w:val="00F1692E"/>
    <w:rsid w:val="00F20174"/>
    <w:rsid w:val="00F2116E"/>
    <w:rsid w:val="00F21FF0"/>
    <w:rsid w:val="00F2372E"/>
    <w:rsid w:val="00F24F53"/>
    <w:rsid w:val="00F253E8"/>
    <w:rsid w:val="00F26BB3"/>
    <w:rsid w:val="00F270D7"/>
    <w:rsid w:val="00F334D7"/>
    <w:rsid w:val="00F33624"/>
    <w:rsid w:val="00F33A63"/>
    <w:rsid w:val="00F349E8"/>
    <w:rsid w:val="00F34B83"/>
    <w:rsid w:val="00F34C80"/>
    <w:rsid w:val="00F374A6"/>
    <w:rsid w:val="00F45065"/>
    <w:rsid w:val="00F474CA"/>
    <w:rsid w:val="00F5380C"/>
    <w:rsid w:val="00F549B2"/>
    <w:rsid w:val="00F554B2"/>
    <w:rsid w:val="00F61D54"/>
    <w:rsid w:val="00F62198"/>
    <w:rsid w:val="00F635B9"/>
    <w:rsid w:val="00F66B11"/>
    <w:rsid w:val="00F66D47"/>
    <w:rsid w:val="00F67254"/>
    <w:rsid w:val="00F72582"/>
    <w:rsid w:val="00F73ADD"/>
    <w:rsid w:val="00F764B5"/>
    <w:rsid w:val="00F76FF9"/>
    <w:rsid w:val="00F822FF"/>
    <w:rsid w:val="00F8308C"/>
    <w:rsid w:val="00F838B1"/>
    <w:rsid w:val="00F8570D"/>
    <w:rsid w:val="00F900D8"/>
    <w:rsid w:val="00F908F6"/>
    <w:rsid w:val="00F911EE"/>
    <w:rsid w:val="00F934C0"/>
    <w:rsid w:val="00F93BC3"/>
    <w:rsid w:val="00F94104"/>
    <w:rsid w:val="00F94EDE"/>
    <w:rsid w:val="00F95B89"/>
    <w:rsid w:val="00F95F01"/>
    <w:rsid w:val="00F965DC"/>
    <w:rsid w:val="00F976A4"/>
    <w:rsid w:val="00F97ED5"/>
    <w:rsid w:val="00FA2B84"/>
    <w:rsid w:val="00FA4F20"/>
    <w:rsid w:val="00FA62A6"/>
    <w:rsid w:val="00FA6F70"/>
    <w:rsid w:val="00FA79CE"/>
    <w:rsid w:val="00FB104D"/>
    <w:rsid w:val="00FB2DDC"/>
    <w:rsid w:val="00FB3E08"/>
    <w:rsid w:val="00FB6869"/>
    <w:rsid w:val="00FB7968"/>
    <w:rsid w:val="00FC0234"/>
    <w:rsid w:val="00FC0CD0"/>
    <w:rsid w:val="00FC13C5"/>
    <w:rsid w:val="00FC1905"/>
    <w:rsid w:val="00FC34E7"/>
    <w:rsid w:val="00FC6A8E"/>
    <w:rsid w:val="00FD0116"/>
    <w:rsid w:val="00FD0A69"/>
    <w:rsid w:val="00FD0B4E"/>
    <w:rsid w:val="00FD1CF4"/>
    <w:rsid w:val="00FD222F"/>
    <w:rsid w:val="00FD4F90"/>
    <w:rsid w:val="00FD5367"/>
    <w:rsid w:val="00FD7D96"/>
    <w:rsid w:val="00FE05A3"/>
    <w:rsid w:val="00FE21A5"/>
    <w:rsid w:val="00FE237D"/>
    <w:rsid w:val="00FE2B37"/>
    <w:rsid w:val="00FE3A9C"/>
    <w:rsid w:val="00FE5F4D"/>
    <w:rsid w:val="00FE6D01"/>
    <w:rsid w:val="00FE6EC9"/>
    <w:rsid w:val="00FE7107"/>
    <w:rsid w:val="00FE7486"/>
    <w:rsid w:val="00FE7496"/>
    <w:rsid w:val="00FE7BFC"/>
    <w:rsid w:val="00FE7FB7"/>
    <w:rsid w:val="00FF03F5"/>
    <w:rsid w:val="00FF15E0"/>
    <w:rsid w:val="00FF3C6B"/>
    <w:rsid w:val="00FF5C5C"/>
    <w:rsid w:val="00FF614F"/>
    <w:rsid w:val="00FF617C"/>
    <w:rsid w:val="00FF7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4"/>
    <o:shapelayout v:ext="edit">
      <o:idmap v:ext="edit" data="2"/>
    </o:shapelayout>
  </w:shapeDefaults>
  <w:decimalSymbol w:val="."/>
  <w:listSeparator w:val=","/>
  <w14:docId w14:val="3AE5AFFF"/>
  <w15:chartTrackingRefBased/>
  <w15:docId w15:val="{DD1C637D-17ED-45EE-824F-18C2EC96F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ind w:left="1440" w:hanging="1440"/>
      <w:jc w:val="both"/>
      <w:outlineLvl w:val="0"/>
    </w:pPr>
    <w:rPr>
      <w:sz w:val="24"/>
    </w:rPr>
  </w:style>
  <w:style w:type="paragraph" w:styleId="Heading2">
    <w:name w:val="heading 2"/>
    <w:basedOn w:val="Normal"/>
    <w:next w:val="Normal"/>
    <w:qFormat/>
    <w:pPr>
      <w:keepNext/>
      <w:jc w:val="center"/>
      <w:outlineLvl w:val="1"/>
    </w:pPr>
    <w:rPr>
      <w:rFonts w:ascii="Arial" w:hAnsi="Arial"/>
      <w:b/>
      <w:sz w:val="28"/>
    </w:rPr>
  </w:style>
  <w:style w:type="paragraph" w:styleId="Heading3">
    <w:name w:val="heading 3"/>
    <w:basedOn w:val="Normal"/>
    <w:next w:val="Normal"/>
    <w:qFormat/>
    <w:pPr>
      <w:keepNext/>
      <w:ind w:left="1260" w:hanging="1260"/>
      <w:jc w:val="both"/>
      <w:outlineLvl w:val="2"/>
    </w:pPr>
    <w:rPr>
      <w:b/>
      <w:sz w:val="24"/>
    </w:rPr>
  </w:style>
  <w:style w:type="paragraph" w:styleId="Heading4">
    <w:name w:val="heading 4"/>
    <w:basedOn w:val="Normal"/>
    <w:next w:val="Normal"/>
    <w:qFormat/>
    <w:pPr>
      <w:keepNext/>
      <w:tabs>
        <w:tab w:val="right" w:pos="1980"/>
      </w:tabs>
      <w:spacing w:before="60"/>
      <w:jc w:val="right"/>
      <w:outlineLvl w:val="3"/>
    </w:pPr>
    <w:rPr>
      <w:b/>
      <w:sz w:val="22"/>
    </w:rPr>
  </w:style>
  <w:style w:type="paragraph" w:styleId="Heading5">
    <w:name w:val="heading 5"/>
    <w:basedOn w:val="Normal"/>
    <w:next w:val="Normal"/>
    <w:qFormat/>
    <w:pPr>
      <w:keepNext/>
      <w:jc w:val="both"/>
      <w:outlineLvl w:val="4"/>
    </w:pPr>
    <w:rPr>
      <w:b/>
      <w:sz w:val="24"/>
    </w:rPr>
  </w:style>
  <w:style w:type="paragraph" w:styleId="Heading6">
    <w:name w:val="heading 6"/>
    <w:basedOn w:val="Normal"/>
    <w:next w:val="Normal"/>
    <w:qFormat/>
    <w:pPr>
      <w:keepNext/>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ind w:left="1260"/>
      <w:jc w:val="both"/>
    </w:pPr>
    <w:rPr>
      <w:sz w:val="24"/>
    </w:rPr>
  </w:style>
  <w:style w:type="paragraph" w:styleId="BodyText">
    <w:name w:val="Body Text"/>
    <w:basedOn w:val="Normal"/>
    <w:pPr>
      <w:tabs>
        <w:tab w:val="right" w:pos="8640"/>
      </w:tabs>
      <w:jc w:val="both"/>
    </w:pPr>
    <w:rPr>
      <w:rFonts w:ascii="Arial" w:hAnsi="Arial"/>
      <w:sz w:val="24"/>
    </w:rPr>
  </w:style>
  <w:style w:type="paragraph" w:styleId="BodyText2">
    <w:name w:val="Body Text 2"/>
    <w:basedOn w:val="Normal"/>
    <w:pPr>
      <w:tabs>
        <w:tab w:val="right" w:pos="8640"/>
      </w:tabs>
      <w:jc w:val="both"/>
    </w:pPr>
    <w:rPr>
      <w:sz w:val="22"/>
    </w:rPr>
  </w:style>
  <w:style w:type="paragraph" w:styleId="BodyTextIndent2">
    <w:name w:val="Body Text Indent 2"/>
    <w:basedOn w:val="Normal"/>
    <w:pPr>
      <w:tabs>
        <w:tab w:val="right" w:pos="1980"/>
      </w:tabs>
      <w:spacing w:before="60"/>
      <w:ind w:left="2880" w:hanging="2160"/>
      <w:jc w:val="both"/>
    </w:pPr>
    <w:rPr>
      <w:sz w:val="22"/>
    </w:rPr>
  </w:style>
  <w:style w:type="paragraph" w:customStyle="1" w:styleId="Achievement">
    <w:name w:val="Achievement"/>
    <w:basedOn w:val="BodyText"/>
    <w:pPr>
      <w:numPr>
        <w:numId w:val="1"/>
      </w:numPr>
      <w:tabs>
        <w:tab w:val="clear" w:pos="8640"/>
      </w:tabs>
      <w:spacing w:after="60" w:line="220" w:lineRule="atLeast"/>
      <w:ind w:left="245" w:hanging="245"/>
    </w:pPr>
    <w:rPr>
      <w:spacing w:val="-5"/>
      <w:sz w:val="20"/>
      <w:lang w:val="en-AU"/>
    </w:rPr>
  </w:style>
  <w:style w:type="paragraph" w:customStyle="1" w:styleId="BulletIndent">
    <w:name w:val="Bullet Indent"/>
    <w:basedOn w:val="Normal"/>
    <w:pPr>
      <w:spacing w:before="30" w:after="30"/>
      <w:ind w:left="576" w:hanging="216"/>
    </w:pPr>
    <w:rPr>
      <w:rFonts w:ascii="Arial" w:hAnsi="Arial"/>
      <w:lang w:val="en-GB"/>
    </w:rPr>
  </w:style>
  <w:style w:type="paragraph" w:customStyle="1" w:styleId="projbodtxt">
    <w:name w:val="projbodtxt"/>
    <w:basedOn w:val="Normal"/>
    <w:pPr>
      <w:spacing w:after="120" w:line="280" w:lineRule="exact"/>
      <w:jc w:val="both"/>
    </w:pPr>
    <w:rPr>
      <w:rFonts w:ascii="Arial" w:hAnsi="Arial"/>
      <w:lang w:val="en-GB"/>
    </w:rPr>
  </w:style>
  <w:style w:type="paragraph" w:styleId="NormalWeb">
    <w:name w:val="Normal (Web)"/>
    <w:basedOn w:val="Normal"/>
    <w:uiPriority w:val="99"/>
    <w:pPr>
      <w:spacing w:before="100" w:beforeAutospacing="1" w:after="100" w:afterAutospacing="1"/>
    </w:pPr>
    <w:rPr>
      <w:rFonts w:ascii="Verdana" w:hAnsi="Verdana"/>
      <w:color w:val="000000"/>
    </w:rPr>
  </w:style>
  <w:style w:type="character" w:styleId="Hyperlink">
    <w:name w:val="Hyperlink"/>
    <w:rPr>
      <w:color w:val="0000FF"/>
      <w:u w:val="single"/>
    </w:rPr>
  </w:style>
  <w:style w:type="table" w:styleId="TableGrid">
    <w:name w:val="Table Grid"/>
    <w:basedOn w:val="TableNormal"/>
    <w:rsid w:val="001E79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W-PlainText">
    <w:name w:val="WW-Plain Text"/>
    <w:basedOn w:val="Normal"/>
    <w:rsid w:val="00F764B5"/>
    <w:pPr>
      <w:suppressAutoHyphens/>
    </w:pPr>
    <w:rPr>
      <w:rFonts w:ascii="Courier New" w:hAnsi="Courier New"/>
      <w:lang w:val="en-AU" w:eastAsia="ar-SA"/>
    </w:rPr>
  </w:style>
  <w:style w:type="table" w:styleId="GridTable4-Accent3">
    <w:name w:val="Grid Table 4 Accent 3"/>
    <w:basedOn w:val="TableNormal"/>
    <w:uiPriority w:val="49"/>
    <w:rsid w:val="005E3AEC"/>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
    <w:name w:val="Grid Table 4"/>
    <w:basedOn w:val="TableNormal"/>
    <w:uiPriority w:val="49"/>
    <w:rsid w:val="00D922BE"/>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styleId="UnresolvedMention">
    <w:name w:val="Unresolved Mention"/>
    <w:uiPriority w:val="99"/>
    <w:semiHidden/>
    <w:unhideWhenUsed/>
    <w:rsid w:val="00B02E31"/>
    <w:rPr>
      <w:color w:val="605E5C"/>
      <w:shd w:val="clear" w:color="auto" w:fill="E1DFDD"/>
    </w:rPr>
  </w:style>
  <w:style w:type="paragraph" w:styleId="ListParagraph">
    <w:name w:val="List Paragraph"/>
    <w:basedOn w:val="Normal"/>
    <w:uiPriority w:val="34"/>
    <w:qFormat/>
    <w:rsid w:val="000A4619"/>
    <w:pPr>
      <w:ind w:left="720"/>
    </w:pPr>
  </w:style>
  <w:style w:type="character" w:styleId="Strong">
    <w:name w:val="Strong"/>
    <w:uiPriority w:val="22"/>
    <w:qFormat/>
    <w:rsid w:val="000A4619"/>
    <w:rPr>
      <w:b/>
      <w:bCs/>
    </w:rPr>
  </w:style>
  <w:style w:type="paragraph" w:styleId="Revision">
    <w:name w:val="Revision"/>
    <w:hidden/>
    <w:uiPriority w:val="99"/>
    <w:semiHidden/>
    <w:rsid w:val="0092683E"/>
  </w:style>
  <w:style w:type="table" w:styleId="TableGridLight">
    <w:name w:val="Grid Table Light"/>
    <w:basedOn w:val="TableNormal"/>
    <w:uiPriority w:val="40"/>
    <w:rsid w:val="00903D59"/>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867000">
      <w:bodyDiv w:val="1"/>
      <w:marLeft w:val="0"/>
      <w:marRight w:val="0"/>
      <w:marTop w:val="0"/>
      <w:marBottom w:val="0"/>
      <w:divBdr>
        <w:top w:val="none" w:sz="0" w:space="0" w:color="auto"/>
        <w:left w:val="none" w:sz="0" w:space="0" w:color="auto"/>
        <w:bottom w:val="none" w:sz="0" w:space="0" w:color="auto"/>
        <w:right w:val="none" w:sz="0" w:space="0" w:color="auto"/>
      </w:divBdr>
    </w:div>
    <w:div w:id="143628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redly.com/users/dentak-patkar/badg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redly.com/badges/a4dbf591-3770-4418-9e3c-bf8be2590586/public_ur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linkedin.com/in/dentakpatkar/" TargetMode="External"/><Relationship Id="rId4" Type="http://schemas.openxmlformats.org/officeDocument/2006/relationships/settings" Target="settings.xml"/><Relationship Id="rId9" Type="http://schemas.openxmlformats.org/officeDocument/2006/relationships/hyperlink" Target="mailto:dentak.patkar@gmail.com" TargetMode="External"/><Relationship Id="rId14" Type="http://schemas.openxmlformats.org/officeDocument/2006/relationships/hyperlink" Target="https://www.credly.com/users/dentak-patkar/badg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SOffice\Templates\Resum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B5636-1408-4EF0-A8E2-E32ED1BE4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Template.dot</Template>
  <TotalTime>36803</TotalTime>
  <Pages>2</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Dentak Raman Patkar</vt:lpstr>
    </vt:vector>
  </TitlesOfParts>
  <Manager>Delhi</Manager>
  <Company>TechSpan Inc</Company>
  <LinksUpToDate>false</LinksUpToDate>
  <CharactersWithSpaces>6342</CharactersWithSpaces>
  <SharedDoc>false</SharedDoc>
  <HLinks>
    <vt:vector size="18" baseType="variant">
      <vt:variant>
        <vt:i4>3932211</vt:i4>
      </vt:variant>
      <vt:variant>
        <vt:i4>0</vt:i4>
      </vt:variant>
      <vt:variant>
        <vt:i4>0</vt:i4>
      </vt:variant>
      <vt:variant>
        <vt:i4>5</vt:i4>
      </vt:variant>
      <vt:variant>
        <vt:lpwstr>mailto:dentak_raman@hotmail.com</vt:lpwstr>
      </vt:variant>
      <vt:variant>
        <vt:lpwstr/>
      </vt:variant>
      <vt:variant>
        <vt:i4>5636125</vt:i4>
      </vt:variant>
      <vt:variant>
        <vt:i4>-1</vt:i4>
      </vt:variant>
      <vt:variant>
        <vt:i4>1038</vt:i4>
      </vt:variant>
      <vt:variant>
        <vt:i4>4</vt:i4>
      </vt:variant>
      <vt:variant>
        <vt:lpwstr>http://in.linkedin.com/in/dentakraman</vt:lpwstr>
      </vt:variant>
      <vt:variant>
        <vt:lpwstr/>
      </vt:variant>
      <vt:variant>
        <vt:i4>1048664</vt:i4>
      </vt:variant>
      <vt:variant>
        <vt:i4>-1</vt:i4>
      </vt:variant>
      <vt:variant>
        <vt:i4>1038</vt:i4>
      </vt:variant>
      <vt:variant>
        <vt:i4>1</vt:i4>
      </vt:variant>
      <vt:variant>
        <vt:lpwstr>http://s.c.lnkd.licdn.com/scds/common/u/img/webpromo/btn_viewmy_160x33.png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Dentak Raman Patkar</dc:title>
  <dc:subject>Resume</dc:subject>
  <dc:creator>Dentak Raman</dc:creator>
  <cp:keywords>C++, Java</cp:keywords>
  <cp:lastModifiedBy>Dentak Patkar</cp:lastModifiedBy>
  <cp:revision>659</cp:revision>
  <cp:lastPrinted>1999-05-07T05:10:00Z</cp:lastPrinted>
  <dcterms:created xsi:type="dcterms:W3CDTF">2013-09-09T16:08:00Z</dcterms:created>
  <dcterms:modified xsi:type="dcterms:W3CDTF">2024-04-17T07:17:00Z</dcterms:modified>
  <cp:category>Mid-Level Management</cp:category>
</cp:coreProperties>
</file>